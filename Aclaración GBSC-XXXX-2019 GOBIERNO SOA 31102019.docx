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F9FF" w14:textId="5272086B" w:rsidR="00DB0270" w:rsidRPr="002C7766" w:rsidRDefault="00142782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Jueves</w:t>
      </w:r>
      <w:r w:rsidR="007C18CA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6A3422">
        <w:rPr>
          <w:rFonts w:asciiTheme="minorHAnsi" w:hAnsiTheme="minorHAnsi" w:cstheme="minorHAnsi"/>
          <w:sz w:val="24"/>
          <w:szCs w:val="24"/>
          <w:lang w:val="es-ES_tradnl"/>
        </w:rPr>
        <w:t>31</w:t>
      </w:r>
      <w:r w:rsidR="007C18CA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9155B7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de </w:t>
      </w:r>
      <w:r w:rsidR="006A3422">
        <w:rPr>
          <w:rFonts w:asciiTheme="minorHAnsi" w:hAnsiTheme="minorHAnsi" w:cstheme="minorHAnsi"/>
          <w:sz w:val="24"/>
          <w:szCs w:val="24"/>
          <w:lang w:val="es-ES_tradnl"/>
        </w:rPr>
        <w:t>octubre</w:t>
      </w:r>
      <w:r w:rsidR="005F7DAB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4D53DC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del </w:t>
      </w:r>
      <w:r w:rsidR="00475304">
        <w:rPr>
          <w:rFonts w:asciiTheme="minorHAnsi" w:hAnsiTheme="minorHAnsi" w:cstheme="minorHAnsi"/>
          <w:sz w:val="24"/>
          <w:szCs w:val="24"/>
          <w:lang w:val="es-ES_tradnl"/>
        </w:rPr>
        <w:t>2019</w:t>
      </w:r>
    </w:p>
    <w:p w14:paraId="5F0AFA00" w14:textId="2D6F9062" w:rsidR="00DB0270" w:rsidRPr="00142782" w:rsidRDefault="004F05D9" w:rsidP="00DB0270">
      <w:pPr>
        <w:jc w:val="both"/>
        <w:rPr>
          <w:rFonts w:asciiTheme="minorHAnsi" w:hAnsiTheme="minorHAnsi" w:cstheme="minorHAnsi"/>
          <w:b/>
          <w:strike/>
          <w:sz w:val="24"/>
          <w:szCs w:val="24"/>
          <w:lang w:val="es-ES_tradnl"/>
        </w:rPr>
      </w:pPr>
      <w:r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GB</w:t>
      </w:r>
      <w:r w:rsidR="00AC1876"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SC</w:t>
      </w:r>
      <w:r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-</w:t>
      </w:r>
      <w:r w:rsidR="00275F74"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164</w:t>
      </w:r>
      <w:r w:rsidR="00851319"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-</w:t>
      </w:r>
      <w:r w:rsidR="00AC1876"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20</w:t>
      </w:r>
      <w:r w:rsidR="00475304" w:rsidRPr="00142782">
        <w:rPr>
          <w:rFonts w:asciiTheme="minorHAnsi" w:hAnsiTheme="minorHAnsi" w:cstheme="minorHAnsi"/>
          <w:b/>
          <w:strike/>
          <w:sz w:val="24"/>
          <w:szCs w:val="24"/>
          <w:highlight w:val="red"/>
          <w:lang w:val="es-ES_tradnl"/>
        </w:rPr>
        <w:t>19</w:t>
      </w:r>
    </w:p>
    <w:p w14:paraId="148BD7C1" w14:textId="13B54207" w:rsidR="00897CE7" w:rsidRPr="002C7766" w:rsidRDefault="00897CE7" w:rsidP="00897CE7">
      <w:pPr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</w:p>
    <w:p w14:paraId="5F0AFA01" w14:textId="77777777" w:rsidR="00DB0270" w:rsidRDefault="00DB0270" w:rsidP="00DB0270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4193D0AB" w14:textId="77777777" w:rsidR="00F755E2" w:rsidRDefault="00F755E2" w:rsidP="00B92262">
      <w:pPr>
        <w:pStyle w:val="Ttulo9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es-MX"/>
        </w:rPr>
      </w:pPr>
    </w:p>
    <w:p w14:paraId="2BC5503D" w14:textId="77777777" w:rsidR="00B92262" w:rsidRPr="0091673E" w:rsidRDefault="00B92262" w:rsidP="00B92262">
      <w:pPr>
        <w:pStyle w:val="Ttulo9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es-MX"/>
        </w:rPr>
      </w:pPr>
      <w:r w:rsidRPr="0091673E">
        <w:rPr>
          <w:rFonts w:asciiTheme="minorHAnsi" w:hAnsiTheme="minorHAnsi" w:cstheme="minorHAnsi"/>
          <w:b w:val="0"/>
          <w:sz w:val="22"/>
          <w:szCs w:val="22"/>
          <w:lang w:val="es-MX"/>
        </w:rPr>
        <w:t>Señor</w:t>
      </w:r>
    </w:p>
    <w:p w14:paraId="4BA4071B" w14:textId="77777777" w:rsidR="00B92262" w:rsidRDefault="00B92262" w:rsidP="00B92262">
      <w:pPr>
        <w:pStyle w:val="Prrafodelista"/>
        <w:ind w:left="0"/>
      </w:pPr>
      <w:r>
        <w:t>Lic. Róger Granados Camacho, Jefe</w:t>
      </w:r>
    </w:p>
    <w:p w14:paraId="6EB17391" w14:textId="77777777" w:rsidR="00B92262" w:rsidRPr="005E2DFD" w:rsidRDefault="00B92262" w:rsidP="00B92262">
      <w:pPr>
        <w:pStyle w:val="Prrafodelista"/>
        <w:ind w:left="0"/>
        <w:rPr>
          <w:rFonts w:asciiTheme="minorHAnsi" w:hAnsiTheme="minorHAnsi" w:cstheme="minorHAnsi"/>
        </w:rPr>
      </w:pPr>
      <w:r w:rsidRPr="005E2DFD">
        <w:rPr>
          <w:rFonts w:asciiTheme="minorHAnsi" w:hAnsiTheme="minorHAnsi" w:cstheme="minorHAnsi"/>
        </w:rPr>
        <w:t>Dirección Tecnología de Información</w:t>
      </w:r>
    </w:p>
    <w:p w14:paraId="28AB7CEF" w14:textId="77777777" w:rsidR="00B92262" w:rsidRDefault="00B92262" w:rsidP="00B92262">
      <w:pPr>
        <w:pStyle w:val="Prrafodelista"/>
        <w:ind w:left="0"/>
        <w:rPr>
          <w:rFonts w:asciiTheme="minorHAnsi" w:hAnsiTheme="minorHAnsi" w:cstheme="minorHAnsi"/>
        </w:rPr>
      </w:pPr>
      <w:r w:rsidRPr="005E2DFD">
        <w:rPr>
          <w:rFonts w:asciiTheme="minorHAnsi" w:hAnsiTheme="minorHAnsi" w:cstheme="minorHAnsi"/>
        </w:rPr>
        <w:t>División de Desarrollo de Servicios</w:t>
      </w:r>
    </w:p>
    <w:p w14:paraId="5F0AFA09" w14:textId="55E4AF05" w:rsidR="00AE75DD" w:rsidRPr="00B92262" w:rsidRDefault="00B92262" w:rsidP="00B92262">
      <w:pPr>
        <w:pStyle w:val="Prrafodelista"/>
        <w:ind w:left="0"/>
        <w:rPr>
          <w:b/>
        </w:rPr>
      </w:pPr>
      <w:r w:rsidRPr="00B92262">
        <w:rPr>
          <w:b/>
        </w:rPr>
        <w:t>Banco Popular y de Desarrollo Comunal</w:t>
      </w:r>
    </w:p>
    <w:p w14:paraId="7E4A5383" w14:textId="77777777" w:rsidR="00F755E2" w:rsidRDefault="00F755E2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1E6E7197" w14:textId="77777777" w:rsidR="00E77D3B" w:rsidRPr="00CA5256" w:rsidRDefault="00C8564D" w:rsidP="00E77D3B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Referencia:</w:t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="00E77D3B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Licitación Pública </w:t>
      </w:r>
      <w:r w:rsidR="00E77D3B"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No.</w:t>
      </w:r>
      <w:r w:rsidR="00E77D3B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E77D3B"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2017LN-000025-DCADM</w:t>
      </w:r>
    </w:p>
    <w:p w14:paraId="0E086B26" w14:textId="77777777" w:rsidR="00E77D3B" w:rsidRPr="00CA5256" w:rsidRDefault="00E77D3B" w:rsidP="00E77D3B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  <w:t xml:space="preserve">Documento Contractual </w:t>
      </w:r>
      <w:bookmarkStart w:id="0" w:name="OLE_LINK1"/>
      <w:bookmarkStart w:id="1" w:name="OLE_LINK2"/>
      <w:r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No. 042-2018</w:t>
      </w:r>
      <w:bookmarkEnd w:id="0"/>
      <w:bookmarkEnd w:id="1"/>
    </w:p>
    <w:p w14:paraId="44CC4BE8" w14:textId="7E183A64" w:rsidR="000F6FFF" w:rsidRPr="00CA5256" w:rsidRDefault="00E77D3B" w:rsidP="00EA3E6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  <w:t xml:space="preserve">No. oficio </w:t>
      </w:r>
      <w:r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DDS-</w:t>
      </w:r>
      <w:r w:rsidR="00F476AE"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0337</w:t>
      </w:r>
      <w:r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-201</w:t>
      </w:r>
      <w:r w:rsidR="00F476AE" w:rsidRPr="00CA5256">
        <w:rPr>
          <w:rFonts w:asciiTheme="minorHAnsi" w:hAnsiTheme="minorHAnsi" w:cstheme="minorHAnsi"/>
          <w:b/>
          <w:sz w:val="22"/>
          <w:szCs w:val="22"/>
          <w:lang w:val="es-ES_tradnl"/>
        </w:rPr>
        <w:t>8</w:t>
      </w:r>
      <w:r w:rsidR="00181136" w:rsidRPr="00CA5256"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14:paraId="69637CE1" w14:textId="5947B9D0" w:rsidR="00181136" w:rsidRPr="00CA5256" w:rsidRDefault="00181136" w:rsidP="00EA3E60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="006A3422" w:rsidRPr="00CA5256">
        <w:rPr>
          <w:rFonts w:asciiTheme="minorHAnsi" w:hAnsiTheme="minorHAnsi" w:cstheme="minorHAnsi"/>
          <w:sz w:val="22"/>
          <w:szCs w:val="22"/>
          <w:lang w:val="es-ES_tradnl"/>
        </w:rPr>
        <w:t>Aclaración</w:t>
      </w:r>
      <w:r w:rsidR="00142782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sobre </w:t>
      </w:r>
      <w:r w:rsidR="00F476AE" w:rsidRPr="00CA5256">
        <w:rPr>
          <w:rFonts w:asciiTheme="minorHAnsi" w:hAnsiTheme="minorHAnsi" w:cstheme="minorHAnsi"/>
          <w:sz w:val="22"/>
          <w:szCs w:val="22"/>
          <w:lang w:val="es-ES_tradnl"/>
        </w:rPr>
        <w:t>Acompañamiento Arquitectura SOA+ESB de Banco Popular</w:t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14:paraId="5F0AFA0D" w14:textId="77777777" w:rsidR="00C8564D" w:rsidRDefault="00C8564D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472C247" w14:textId="77777777" w:rsidR="00F755E2" w:rsidRDefault="00F755E2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0F" w14:textId="2500FA04" w:rsidR="00DB0270" w:rsidRPr="00CA5256" w:rsidRDefault="002C7766" w:rsidP="009155B7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Estimad</w:t>
      </w:r>
      <w:r w:rsidR="00C8564D" w:rsidRPr="00CA5256">
        <w:rPr>
          <w:rFonts w:asciiTheme="minorHAnsi" w:hAnsiTheme="minorHAnsi" w:cstheme="minorHAnsi"/>
          <w:sz w:val="22"/>
          <w:szCs w:val="22"/>
          <w:lang w:val="es-ES_tradnl"/>
        </w:rPr>
        <w:t>o</w:t>
      </w:r>
      <w:r w:rsidR="0034663B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Señor</w:t>
      </w:r>
      <w:r w:rsidR="00DB0270" w:rsidRPr="00CA5256">
        <w:rPr>
          <w:rFonts w:asciiTheme="minorHAnsi" w:hAnsiTheme="minorHAnsi" w:cstheme="minorHAnsi"/>
          <w:sz w:val="22"/>
          <w:szCs w:val="22"/>
          <w:lang w:val="es-ES_tradnl"/>
        </w:rPr>
        <w:t>:</w:t>
      </w:r>
    </w:p>
    <w:p w14:paraId="5F0AFA10" w14:textId="77777777" w:rsidR="00DB0270" w:rsidRPr="00CA5256" w:rsidRDefault="00DB0270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609A3DA" w14:textId="77777777" w:rsidR="00C742A1" w:rsidRPr="00CA5256" w:rsidRDefault="006A3422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En relación al paquete ‘’Acompañamiento Arquitectura SOA-ESB del Banco Popular’’</w:t>
      </w:r>
      <w:r w:rsidR="00C742A1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que se definió y se aprobó tal y como se refleja en la siguiente tabla:</w:t>
      </w:r>
    </w:p>
    <w:p w14:paraId="2DEBCB6C" w14:textId="6D8245B9" w:rsidR="00C742A1" w:rsidRDefault="00C742A1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W w:w="8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01"/>
        <w:gridCol w:w="874"/>
        <w:gridCol w:w="1216"/>
        <w:gridCol w:w="1275"/>
        <w:gridCol w:w="1816"/>
      </w:tblGrid>
      <w:tr w:rsidR="00C742A1" w:rsidRPr="00FB7D17" w14:paraId="790737CA" w14:textId="77777777" w:rsidTr="00F35BDB">
        <w:trPr>
          <w:trHeight w:val="423"/>
          <w:jc w:val="center"/>
        </w:trPr>
        <w:tc>
          <w:tcPr>
            <w:tcW w:w="2405" w:type="dxa"/>
            <w:shd w:val="clear" w:color="000000" w:fill="F2F2F2"/>
            <w:noWrap/>
            <w:vAlign w:val="center"/>
            <w:hideMark/>
          </w:tcPr>
          <w:p w14:paraId="4BD78101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Descripción</w:t>
            </w:r>
          </w:p>
        </w:tc>
        <w:tc>
          <w:tcPr>
            <w:tcW w:w="1301" w:type="dxa"/>
            <w:shd w:val="clear" w:color="000000" w:fill="F2F2F2"/>
            <w:noWrap/>
            <w:vAlign w:val="center"/>
            <w:hideMark/>
          </w:tcPr>
          <w:p w14:paraId="257CE79F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Esfuerzo</w:t>
            </w:r>
          </w:p>
        </w:tc>
        <w:tc>
          <w:tcPr>
            <w:tcW w:w="874" w:type="dxa"/>
            <w:shd w:val="clear" w:color="000000" w:fill="F2F2F2"/>
          </w:tcPr>
          <w:p w14:paraId="43CE7396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por hora</w:t>
            </w:r>
          </w:p>
          <w:p w14:paraId="62351D81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dólare</w:t>
            </w:r>
            <w:r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s</w:t>
            </w: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 xml:space="preserve"> </w:t>
            </w:r>
          </w:p>
        </w:tc>
        <w:tc>
          <w:tcPr>
            <w:tcW w:w="1216" w:type="dxa"/>
            <w:shd w:val="clear" w:color="000000" w:fill="F2F2F2"/>
          </w:tcPr>
          <w:p w14:paraId="2AB9B9CD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por hora colones</w:t>
            </w:r>
          </w:p>
        </w:tc>
        <w:tc>
          <w:tcPr>
            <w:tcW w:w="1275" w:type="dxa"/>
            <w:shd w:val="clear" w:color="000000" w:fill="F2F2F2"/>
            <w:noWrap/>
            <w:vAlign w:val="center"/>
            <w:hideMark/>
          </w:tcPr>
          <w:p w14:paraId="3219C271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en dólares</w:t>
            </w:r>
          </w:p>
        </w:tc>
        <w:tc>
          <w:tcPr>
            <w:tcW w:w="1816" w:type="dxa"/>
            <w:shd w:val="clear" w:color="000000" w:fill="F2F2F2"/>
            <w:vAlign w:val="center"/>
          </w:tcPr>
          <w:p w14:paraId="21454225" w14:textId="77777777" w:rsidR="00C742A1" w:rsidRPr="00FB7D17" w:rsidRDefault="00C742A1" w:rsidP="00F35BDB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en colones</w:t>
            </w:r>
          </w:p>
        </w:tc>
      </w:tr>
      <w:tr w:rsidR="00C742A1" w:rsidRPr="00FB7D17" w14:paraId="7D137EBD" w14:textId="77777777" w:rsidTr="00F35BDB">
        <w:trPr>
          <w:trHeight w:val="401"/>
          <w:jc w:val="center"/>
        </w:trPr>
        <w:tc>
          <w:tcPr>
            <w:tcW w:w="2405" w:type="dxa"/>
            <w:shd w:val="clear" w:color="auto" w:fill="auto"/>
            <w:noWrap/>
            <w:hideMark/>
          </w:tcPr>
          <w:p w14:paraId="24F442FC" w14:textId="77777777" w:rsidR="00C742A1" w:rsidRPr="00FB7D17" w:rsidRDefault="00C742A1" w:rsidP="00F35BDB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Inicio de implementación  de gobernanza SOA</w:t>
            </w:r>
          </w:p>
        </w:tc>
        <w:tc>
          <w:tcPr>
            <w:tcW w:w="1301" w:type="dxa"/>
            <w:shd w:val="clear" w:color="auto" w:fill="auto"/>
            <w:noWrap/>
            <w:hideMark/>
          </w:tcPr>
          <w:p w14:paraId="49BA881A" w14:textId="77777777" w:rsidR="00C742A1" w:rsidRPr="00FB7D17" w:rsidRDefault="00C742A1" w:rsidP="00F35BDB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>
              <w:rPr>
                <w:rFonts w:asciiTheme="minorHAnsi" w:hAnsiTheme="minorHAnsi" w:cstheme="minorHAnsi"/>
                <w:color w:val="000000"/>
                <w:lang w:eastAsia="es-CR"/>
              </w:rPr>
              <w:t>576</w:t>
            </w: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 xml:space="preserve"> horas</w:t>
            </w:r>
          </w:p>
        </w:tc>
        <w:tc>
          <w:tcPr>
            <w:tcW w:w="874" w:type="dxa"/>
          </w:tcPr>
          <w:p w14:paraId="14041D06" w14:textId="77777777" w:rsidR="00C742A1" w:rsidRPr="00FB7D17" w:rsidRDefault="00C742A1" w:rsidP="00F35BDB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US$65</w:t>
            </w:r>
          </w:p>
        </w:tc>
        <w:tc>
          <w:tcPr>
            <w:tcW w:w="1216" w:type="dxa"/>
          </w:tcPr>
          <w:p w14:paraId="7CDA1EE8" w14:textId="77777777" w:rsidR="00C742A1" w:rsidRPr="00FB7D17" w:rsidRDefault="00C742A1" w:rsidP="00F35BDB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₡</w:t>
            </w:r>
            <w:r>
              <w:rPr>
                <w:rFonts w:asciiTheme="minorHAnsi" w:hAnsiTheme="minorHAnsi" w:cstheme="minorHAnsi"/>
                <w:color w:val="000000"/>
                <w:lang w:eastAsia="es-CR"/>
              </w:rPr>
              <w:t>37</w:t>
            </w: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eastAsia="es-CR"/>
              </w:rPr>
              <w:t>237.85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56E09F2B" w14:textId="77777777" w:rsidR="00C742A1" w:rsidRPr="00FB7D17" w:rsidRDefault="00C742A1" w:rsidP="00F35BDB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$71,760.00</w:t>
            </w:r>
          </w:p>
        </w:tc>
        <w:tc>
          <w:tcPr>
            <w:tcW w:w="1816" w:type="dxa"/>
          </w:tcPr>
          <w:p w14:paraId="02471C40" w14:textId="77777777" w:rsidR="00C742A1" w:rsidRPr="00FB7D17" w:rsidRDefault="00C742A1" w:rsidP="00F35BDB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₡</w:t>
            </w:r>
            <w:r>
              <w:rPr>
                <w:rFonts w:asciiTheme="minorHAnsi" w:hAnsiTheme="minorHAnsi" w:cs="Arial"/>
                <w:color w:val="000000"/>
                <w:lang w:eastAsia="es-CR"/>
              </w:rPr>
              <w:t>21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,</w:t>
            </w:r>
            <w:r>
              <w:rPr>
                <w:rFonts w:asciiTheme="minorHAnsi" w:hAnsiTheme="minorHAnsi" w:cs="Arial"/>
                <w:color w:val="000000"/>
                <w:lang w:eastAsia="es-CR"/>
              </w:rPr>
              <w:t>449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,</w:t>
            </w:r>
            <w:r>
              <w:rPr>
                <w:rFonts w:asciiTheme="minorHAnsi" w:hAnsiTheme="minorHAnsi" w:cs="Arial"/>
                <w:color w:val="000000"/>
                <w:lang w:eastAsia="es-CR"/>
              </w:rPr>
              <w:t>001.6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0</w:t>
            </w:r>
          </w:p>
        </w:tc>
      </w:tr>
    </w:tbl>
    <w:p w14:paraId="39B9C34B" w14:textId="77777777" w:rsidR="00C742A1" w:rsidRDefault="00C742A1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11" w14:textId="648BDC61" w:rsidR="00DB0270" w:rsidRPr="00CA5256" w:rsidRDefault="00C742A1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D</w:t>
      </w:r>
      <w:r w:rsidR="006A3422" w:rsidRPr="00CA5256">
        <w:rPr>
          <w:rFonts w:asciiTheme="minorHAnsi" w:hAnsiTheme="minorHAnsi" w:cstheme="minorHAnsi"/>
          <w:sz w:val="22"/>
          <w:szCs w:val="22"/>
          <w:lang w:val="es-ES_tradnl"/>
        </w:rPr>
        <w:t>ado que la contratación general está estipulada en horas</w:t>
      </w:r>
      <w:r w:rsidR="00CA5256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y este paquete se configuró en entregables</w:t>
      </w:r>
      <w:r w:rsidR="006A3422"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, me permito aclarar en la siguiente </w:t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ilustración como queda distribuido de acuerdo a los porcentajes </w:t>
      </w:r>
      <w:r w:rsidR="00CA5256" w:rsidRPr="00CA5256">
        <w:rPr>
          <w:rFonts w:asciiTheme="minorHAnsi" w:hAnsiTheme="minorHAnsi" w:cstheme="minorHAnsi"/>
          <w:sz w:val="22"/>
          <w:szCs w:val="22"/>
          <w:lang w:val="es-ES_tradnl"/>
        </w:rPr>
        <w:t>que representa cada entregable, sus horas,</w:t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 xml:space="preserve"> los montos que corresponden a cada ítem y sus respectivas fechas de entrega:</w:t>
      </w:r>
    </w:p>
    <w:p w14:paraId="5F0AFA12" w14:textId="27A2F3C8" w:rsidR="004A5F31" w:rsidRDefault="004A5F31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203"/>
        <w:gridCol w:w="1200"/>
        <w:gridCol w:w="1203"/>
        <w:gridCol w:w="1776"/>
        <w:gridCol w:w="1559"/>
      </w:tblGrid>
      <w:tr w:rsidR="00C356E4" w:rsidRPr="00C356E4" w14:paraId="25544631" w14:textId="77777777" w:rsidTr="00C356E4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2C903D4" w14:textId="77777777" w:rsidR="00C356E4" w:rsidRPr="00C356E4" w:rsidRDefault="00C356E4" w:rsidP="00C356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Entregable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4A4CC56" w14:textId="77777777" w:rsidR="00C356E4" w:rsidRPr="00C356E4" w:rsidRDefault="00C356E4" w:rsidP="00C356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Horas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13FBD6F" w14:textId="040D21F8" w:rsidR="00C356E4" w:rsidRPr="00C356E4" w:rsidRDefault="00C742A1" w:rsidP="00C356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CA525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Percentaje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5531C06" w14:textId="77777777" w:rsidR="00C356E4" w:rsidRPr="00C356E4" w:rsidRDefault="00C356E4" w:rsidP="00C356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Monto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066DDB6" w14:textId="77777777" w:rsidR="00C356E4" w:rsidRPr="00C356E4" w:rsidRDefault="00C356E4" w:rsidP="00C356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Fecha</w:t>
            </w:r>
          </w:p>
        </w:tc>
      </w:tr>
      <w:tr w:rsidR="00C356E4" w:rsidRPr="00C356E4" w14:paraId="14051082" w14:textId="77777777" w:rsidTr="00C356E4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8CAF" w14:textId="77777777" w:rsidR="00C356E4" w:rsidRPr="00C356E4" w:rsidRDefault="00C356E4" w:rsidP="00C356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E8F9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524E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3681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2 159 795,30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C73C" w14:textId="131DD982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25/</w:t>
            </w:r>
            <w:r w:rsidRPr="00CA525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</w:t>
            </w: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9/2019</w:t>
            </w:r>
          </w:p>
        </w:tc>
      </w:tr>
      <w:tr w:rsidR="00C356E4" w:rsidRPr="00C356E4" w14:paraId="558934C9" w14:textId="77777777" w:rsidTr="00C356E4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F830" w14:textId="77777777" w:rsidR="00C356E4" w:rsidRPr="00C356E4" w:rsidRDefault="00C356E4" w:rsidP="00C356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FC51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6FB7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937A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2 159 795,30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A8D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11/10/2019</w:t>
            </w:r>
          </w:p>
        </w:tc>
      </w:tr>
      <w:tr w:rsidR="00C356E4" w:rsidRPr="00C356E4" w14:paraId="17E55CEB" w14:textId="77777777" w:rsidTr="00C356E4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DA64" w14:textId="77777777" w:rsidR="00C356E4" w:rsidRPr="00C356E4" w:rsidRDefault="00C356E4" w:rsidP="00C356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D9DD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BB37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1534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1 079 897,65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5F22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17/10/2019</w:t>
            </w:r>
          </w:p>
        </w:tc>
      </w:tr>
      <w:tr w:rsidR="00C356E4" w:rsidRPr="00C356E4" w14:paraId="18A517FD" w14:textId="77777777" w:rsidTr="00C356E4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5460" w14:textId="77777777" w:rsidR="00C356E4" w:rsidRPr="00C356E4" w:rsidRDefault="00C356E4" w:rsidP="00C356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B8C5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4BDC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1F25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1 079 897,65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C1AE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23/10/2019</w:t>
            </w:r>
          </w:p>
        </w:tc>
      </w:tr>
      <w:tr w:rsidR="00C356E4" w:rsidRPr="00C356E4" w14:paraId="765C32F7" w14:textId="77777777" w:rsidTr="00C356E4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0E6B" w14:textId="77777777" w:rsidR="00C356E4" w:rsidRPr="00C356E4" w:rsidRDefault="00C356E4" w:rsidP="00C356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D99D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4575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8925" w14:textId="77777777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7 484 807,85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4329" w14:textId="1750B6D1" w:rsidR="00C356E4" w:rsidRPr="00C356E4" w:rsidRDefault="00C356E4" w:rsidP="00C356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A525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</w:t>
            </w: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1/</w:t>
            </w:r>
            <w:r w:rsidRPr="00CA525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</w:t>
            </w:r>
            <w:r w:rsidRPr="00C356E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1/2019</w:t>
            </w:r>
          </w:p>
        </w:tc>
      </w:tr>
    </w:tbl>
    <w:p w14:paraId="50C61EA3" w14:textId="77777777" w:rsidR="00D01EA7" w:rsidRPr="00CA5256" w:rsidRDefault="00D01EA7" w:rsidP="001A5E8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26725F53" w14:textId="77777777" w:rsidR="001A5E82" w:rsidRDefault="001A5E82" w:rsidP="001A5E82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9BC3C73" w14:textId="70D6B7A3" w:rsidR="00796E29" w:rsidRPr="00CA5256" w:rsidRDefault="00CA5256">
      <w:pPr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lastRenderedPageBreak/>
        <w:t>Todo lo anterior en aras de no causar confusión a la hora del cierre de cada uno de los paquetes y su respectivo trámite de cobro por parte de la empresa.</w:t>
      </w:r>
    </w:p>
    <w:p w14:paraId="3E4938CA" w14:textId="77777777" w:rsidR="00FB7D17" w:rsidRPr="00CA5256" w:rsidRDefault="00FB7D17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F0AFA14" w14:textId="77777777" w:rsidR="00923C7E" w:rsidRPr="00CA5256" w:rsidRDefault="00923C7E" w:rsidP="00A45AF1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F0AFA15" w14:textId="77777777" w:rsidR="00FF65F3" w:rsidRPr="00CA5256" w:rsidRDefault="009A0492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Sin otro particular se despide,</w:t>
      </w:r>
    </w:p>
    <w:p w14:paraId="5689DB46" w14:textId="77777777" w:rsidR="00250039" w:rsidRPr="00CA5256" w:rsidRDefault="00250039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F0AFA19" w14:textId="6C104856" w:rsidR="00DB0270" w:rsidRPr="00CA5256" w:rsidRDefault="00DB0270" w:rsidP="00DB027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Atentamente,</w:t>
      </w:r>
    </w:p>
    <w:p w14:paraId="7DAB7DEC" w14:textId="77777777" w:rsidR="00F755E2" w:rsidRPr="00CA5256" w:rsidRDefault="00F755E2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329A55A8" w14:textId="77777777" w:rsidR="00FB7D17" w:rsidRPr="00CA5256" w:rsidRDefault="00FB7D17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5D4DCC7" w14:textId="77777777" w:rsidR="00FB7D17" w:rsidRPr="00CA5256" w:rsidRDefault="00FB7D17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bookmarkStart w:id="2" w:name="_GoBack"/>
      <w:bookmarkEnd w:id="2"/>
    </w:p>
    <w:p w14:paraId="5F0AFA1C" w14:textId="653D8800" w:rsidR="00DB0270" w:rsidRPr="00CA5256" w:rsidRDefault="00DB0270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_____________________________</w:t>
      </w:r>
      <w:r w:rsidR="002C7766" w:rsidRPr="00CA5256">
        <w:rPr>
          <w:rFonts w:asciiTheme="minorHAnsi" w:hAnsiTheme="minorHAnsi" w:cstheme="minorHAnsi"/>
          <w:sz w:val="22"/>
          <w:szCs w:val="22"/>
          <w:lang w:val="es-ES_tradnl"/>
        </w:rPr>
        <w:t>___</w:t>
      </w:r>
      <w:r w:rsidR="00BE615A" w:rsidRPr="00CA5256">
        <w:rPr>
          <w:rFonts w:asciiTheme="minorHAnsi" w:hAnsiTheme="minorHAnsi" w:cstheme="minorHAnsi"/>
          <w:sz w:val="22"/>
          <w:szCs w:val="22"/>
          <w:lang w:val="es-ES_tradnl"/>
        </w:rPr>
        <w:t>__</w:t>
      </w:r>
      <w:r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</w:p>
    <w:p w14:paraId="5F0AFA1D" w14:textId="77777777" w:rsidR="00DB0270" w:rsidRPr="00CA5256" w:rsidRDefault="00633E9F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Ing. Luis Emilio Ramírez Espinoza</w:t>
      </w:r>
      <w:r w:rsidR="00136B2C" w:rsidRPr="00CA5256">
        <w:rPr>
          <w:rFonts w:asciiTheme="minorHAnsi" w:hAnsiTheme="minorHAnsi" w:cstheme="minorHAnsi"/>
          <w:sz w:val="22"/>
          <w:szCs w:val="22"/>
          <w:lang w:val="es-ES_tradnl"/>
        </w:rPr>
        <w:t>, MAP.</w:t>
      </w:r>
      <w:r w:rsidR="00DB0270"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</w:p>
    <w:p w14:paraId="5F0AFA1E" w14:textId="77777777" w:rsidR="00136B2C" w:rsidRPr="00CA5256" w:rsidRDefault="004000F6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Coordinador de Contratación</w:t>
      </w:r>
    </w:p>
    <w:p w14:paraId="5F0AFA1F" w14:textId="77777777" w:rsidR="00DB0270" w:rsidRPr="00CA5256" w:rsidRDefault="00136B2C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A5256">
        <w:rPr>
          <w:rFonts w:asciiTheme="minorHAnsi" w:hAnsiTheme="minorHAnsi" w:cstheme="minorHAnsi"/>
          <w:sz w:val="22"/>
          <w:szCs w:val="22"/>
          <w:lang w:val="es-ES_tradnl"/>
        </w:rPr>
        <w:t>Consorcio GBSYS S.A. / S-COM S.A.</w:t>
      </w:r>
      <w:r w:rsidR="00DB0270" w:rsidRPr="00CA5256">
        <w:rPr>
          <w:rFonts w:asciiTheme="minorHAnsi" w:hAnsiTheme="minorHAnsi" w:cstheme="minorHAnsi"/>
          <w:sz w:val="22"/>
          <w:szCs w:val="22"/>
          <w:lang w:val="es-ES_tradnl"/>
        </w:rPr>
        <w:tab/>
      </w:r>
    </w:p>
    <w:p w14:paraId="291DE941" w14:textId="77777777" w:rsidR="00A375D8" w:rsidRPr="00CA5256" w:rsidRDefault="00A375D8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00C9742" w14:textId="77777777" w:rsidR="00FB7D17" w:rsidRPr="00CA5256" w:rsidRDefault="00FB7D17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5E13B895" w14:textId="77777777" w:rsidR="00FB7D17" w:rsidRPr="00CA5256" w:rsidRDefault="00FB7D17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5F0AFA22" w14:textId="77777777" w:rsidR="00124CF6" w:rsidRPr="00CA5256" w:rsidRDefault="00534A3E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CA5256">
        <w:rPr>
          <w:rFonts w:asciiTheme="minorHAnsi" w:hAnsiTheme="minorHAnsi" w:cstheme="minorHAnsi"/>
          <w:sz w:val="22"/>
          <w:szCs w:val="22"/>
          <w:lang w:val="es-ES"/>
        </w:rPr>
        <w:t>Copia:</w:t>
      </w:r>
      <w:r w:rsidR="00AA2D84" w:rsidRPr="00CA525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AA2D84" w:rsidRPr="00CA5256">
        <w:rPr>
          <w:rFonts w:asciiTheme="minorHAnsi" w:hAnsiTheme="minorHAnsi" w:cstheme="minorHAnsi"/>
          <w:sz w:val="22"/>
          <w:szCs w:val="22"/>
          <w:lang w:val="es-ES"/>
        </w:rPr>
        <w:tab/>
        <w:t>Expediente del Contrato</w:t>
      </w:r>
      <w:r w:rsidR="00B61A9F" w:rsidRPr="00CA525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sectPr w:rsidR="00124CF6" w:rsidRPr="00CA5256" w:rsidSect="00F436F9">
      <w:headerReference w:type="default" r:id="rId8"/>
      <w:footerReference w:type="default" r:id="rId9"/>
      <w:type w:val="continuous"/>
      <w:pgSz w:w="12240" w:h="15840"/>
      <w:pgMar w:top="1811" w:right="1752" w:bottom="1843" w:left="1701" w:header="426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6C6E5" w14:textId="77777777" w:rsidR="0055543B" w:rsidRDefault="0055543B">
      <w:r>
        <w:separator/>
      </w:r>
    </w:p>
  </w:endnote>
  <w:endnote w:type="continuationSeparator" w:id="0">
    <w:p w14:paraId="79AA0B4C" w14:textId="77777777" w:rsidR="0055543B" w:rsidRDefault="0055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AFA29" w14:textId="77777777" w:rsidR="002E26AA" w:rsidRPr="00351600" w:rsidRDefault="00DF4576" w:rsidP="00D12493">
    <w:pPr>
      <w:pStyle w:val="Piedepgina"/>
      <w:jc w:val="right"/>
      <w:rPr>
        <w:rFonts w:ascii="Arial" w:hAnsi="Arial" w:cs="Arial"/>
        <w:b/>
        <w:i/>
        <w:color w:val="999999"/>
        <w:sz w:val="18"/>
        <w:szCs w:val="18"/>
      </w:rPr>
    </w:pPr>
    <w:r>
      <w:rPr>
        <w:rFonts w:ascii="Arial" w:hAnsi="Arial" w:cs="Arial"/>
        <w:b/>
        <w:i/>
        <w:noProof/>
        <w:color w:val="999999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0AFA30" wp14:editId="5F0AFA31">
              <wp:simplePos x="0" y="0"/>
              <wp:positionH relativeFrom="column">
                <wp:posOffset>-565785</wp:posOffset>
              </wp:positionH>
              <wp:positionV relativeFrom="paragraph">
                <wp:posOffset>-10796</wp:posOffset>
              </wp:positionV>
              <wp:extent cx="6627495" cy="923925"/>
              <wp:effectExtent l="0" t="0" r="1905" b="952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749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AFA32" w14:textId="337D7C65" w:rsidR="002E26AA" w:rsidRPr="00D12493" w:rsidRDefault="002E26AA" w:rsidP="00351600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</w:pP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5256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2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5256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2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F0AFA33" w14:textId="77777777" w:rsidR="002E26AA" w:rsidRDefault="002E26AA" w:rsidP="00C175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</w:rPr>
                          </w:pPr>
                        </w:p>
                        <w:p w14:paraId="5F0AFA34" w14:textId="77777777" w:rsidR="002E26AA" w:rsidRDefault="00DF4576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F0AFA36" wp14:editId="5F0AFA37">
                                <wp:extent cx="6591300" cy="152400"/>
                                <wp:effectExtent l="0" t="0" r="0" b="0"/>
                                <wp:docPr id="9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913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0AFA35" w14:textId="77777777" w:rsidR="002E26AA" w:rsidRDefault="00136B2C" w:rsidP="00B9463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La información contenida en este documento es confidencial y solo puede ser utilizada por la persona u organización</w:t>
                          </w:r>
                          <w:r w:rsidR="00D731E8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a la cual está dirigida o autorizada por el área administrativa correspondiente del Conglomerado Banco Popular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br/>
                            <w:t>Teléfono: (506)</w:t>
                          </w:r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2234-7876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Fax: (506) 2280-7542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2" w:history="1">
                            <w:r w:rsidR="00626FF6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info@s-com.com</w:t>
                            </w:r>
                          </w:hyperlink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3" w:history="1">
                            <w:r w:rsidR="00AA2D84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luis.ramirez@gbsys.com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AFA3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-44.55pt;margin-top:-.85pt;width:521.8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" stroked="f" strokeweight=".25pt">
              <v:stroke dashstyle="1 1" endcap="round"/>
              <v:textbox>
                <w:txbxContent>
                  <w:p w14:paraId="5F0AFA32" w14:textId="337D7C65" w:rsidR="002E26AA" w:rsidRPr="00D12493" w:rsidRDefault="002E26AA" w:rsidP="00351600">
                    <w:pPr>
                      <w:jc w:val="right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</w:pP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Pág.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CA5256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2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 de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NUMPAGES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CA5256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2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</w:p>
                  <w:p w14:paraId="5F0AFA33" w14:textId="77777777" w:rsidR="002E26AA" w:rsidRDefault="002E26AA" w:rsidP="00C17549">
                    <w:pPr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</w:rPr>
                    </w:pPr>
                  </w:p>
                  <w:p w14:paraId="5F0AFA34" w14:textId="77777777" w:rsidR="002E26AA" w:rsidRDefault="00DF4576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5F0AFA36" wp14:editId="5F0AFA37">
                          <wp:extent cx="6591300" cy="152400"/>
                          <wp:effectExtent l="0" t="0" r="0" b="0"/>
                          <wp:docPr id="9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913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0AFA35" w14:textId="77777777" w:rsidR="002E26AA" w:rsidRDefault="00136B2C" w:rsidP="00B9463C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La información contenida en este documento es confidencial y solo puede ser utilizada por la persona u organización</w:t>
                    </w:r>
                    <w:r w:rsidR="00D731E8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a la cual está dirigida o autorizada por el área administrativa correspondiente del Conglomerado Banco Popular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br/>
                      <w:t>Teléfono: (506)</w:t>
                    </w:r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2234-7876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Fax: (506) 2280-7542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e-mail: </w:t>
                    </w:r>
                    <w:hyperlink r:id="rId4" w:history="1">
                      <w:r w:rsidR="00626FF6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info@s-com.com</w:t>
                      </w:r>
                    </w:hyperlink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, </w:t>
                    </w:r>
                    <w:hyperlink r:id="rId5" w:history="1">
                      <w:r w:rsidR="00AA2D84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luis.ramirez@gbsys.com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26AA" w:rsidRPr="00351600">
      <w:rPr>
        <w:rFonts w:ascii="Arial" w:hAnsi="Arial" w:cs="Arial"/>
        <w:b/>
        <w:i/>
        <w:color w:val="99999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AC973" w14:textId="77777777" w:rsidR="0055543B" w:rsidRDefault="0055543B">
      <w:r>
        <w:separator/>
      </w:r>
    </w:p>
  </w:footnote>
  <w:footnote w:type="continuationSeparator" w:id="0">
    <w:p w14:paraId="75B8303C" w14:textId="77777777" w:rsidR="0055543B" w:rsidRDefault="0055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AFA27" w14:textId="77777777" w:rsidR="002E26AA" w:rsidRDefault="004000F6">
    <w:pPr>
      <w:pStyle w:val="Encabezado"/>
      <w:tabs>
        <w:tab w:val="clear" w:pos="8640"/>
        <w:tab w:val="right" w:pos="8789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F0AFA2A" wp14:editId="5F0AFA2B">
          <wp:simplePos x="0" y="0"/>
          <wp:positionH relativeFrom="column">
            <wp:posOffset>3930015</wp:posOffset>
          </wp:positionH>
          <wp:positionV relativeFrom="paragraph">
            <wp:posOffset>79375</wp:posOffset>
          </wp:positionV>
          <wp:extent cx="1759585" cy="525780"/>
          <wp:effectExtent l="0" t="0" r="0" b="7620"/>
          <wp:wrapThrough wrapText="bothSides">
            <wp:wrapPolygon edited="0">
              <wp:start x="0" y="0"/>
              <wp:lineTo x="0" y="21130"/>
              <wp:lineTo x="21280" y="21130"/>
              <wp:lineTo x="21280" y="0"/>
              <wp:lineTo x="0" y="0"/>
            </wp:wrapPolygon>
          </wp:wrapThrough>
          <wp:docPr id="2" name="Imagen 2" descr="C:\Users\gbsys\AppData\Local\Microsoft\Windows\INetCache\Content.Outlook\ZTJVMBK6\s-co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sys\AppData\Local\Microsoft\Windows\INetCache\Content.Outlook\ZTJVMBK6\s-com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58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5F0AFA2C" wp14:editId="5F0AFA2D">
          <wp:simplePos x="0" y="0"/>
          <wp:positionH relativeFrom="column">
            <wp:posOffset>-25400</wp:posOffset>
          </wp:positionH>
          <wp:positionV relativeFrom="paragraph">
            <wp:posOffset>120015</wp:posOffset>
          </wp:positionV>
          <wp:extent cx="1730375" cy="592455"/>
          <wp:effectExtent l="0" t="0" r="0" b="0"/>
          <wp:wrapThrough wrapText="bothSides">
            <wp:wrapPolygon edited="0">
              <wp:start x="2378" y="1389"/>
              <wp:lineTo x="0" y="15974"/>
              <wp:lineTo x="713" y="20141"/>
              <wp:lineTo x="2854" y="20141"/>
              <wp:lineTo x="21164" y="18058"/>
              <wp:lineTo x="21164" y="10418"/>
              <wp:lineTo x="20926" y="4862"/>
              <wp:lineTo x="20213" y="1389"/>
              <wp:lineTo x="2378" y="1389"/>
            </wp:wrapPolygon>
          </wp:wrapThrough>
          <wp:docPr id="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GBSY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3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26AA">
      <w:t xml:space="preserve">                                                                                                  </w:t>
    </w:r>
  </w:p>
  <w:p w14:paraId="5F0AFA28" w14:textId="77777777" w:rsidR="002E26AA" w:rsidRDefault="00DF4576" w:rsidP="00710EF1">
    <w:pPr>
      <w:pStyle w:val="Encabezado"/>
      <w:tabs>
        <w:tab w:val="clear" w:pos="8640"/>
        <w:tab w:val="right" w:pos="8789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F0AFA2E" wp14:editId="5F0AFA2F">
          <wp:simplePos x="0" y="0"/>
          <wp:positionH relativeFrom="column">
            <wp:posOffset>-451485</wp:posOffset>
          </wp:positionH>
          <wp:positionV relativeFrom="paragraph">
            <wp:posOffset>463550</wp:posOffset>
          </wp:positionV>
          <wp:extent cx="6667500" cy="241935"/>
          <wp:effectExtent l="0" t="0" r="0" b="0"/>
          <wp:wrapNone/>
          <wp:docPr id="8" name="Imagen 8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ray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241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F65B1"/>
    <w:multiLevelType w:val="hybridMultilevel"/>
    <w:tmpl w:val="1414A02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D24BB"/>
    <w:multiLevelType w:val="hybridMultilevel"/>
    <w:tmpl w:val="91B426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6E7C"/>
    <w:multiLevelType w:val="hybridMultilevel"/>
    <w:tmpl w:val="AEBE4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D114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99E35F8"/>
    <w:multiLevelType w:val="hybridMultilevel"/>
    <w:tmpl w:val="463237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6B2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D5604E"/>
    <w:multiLevelType w:val="hybridMultilevel"/>
    <w:tmpl w:val="08AADA8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494F"/>
    <w:multiLevelType w:val="multilevel"/>
    <w:tmpl w:val="59FEB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BC3AA5"/>
    <w:multiLevelType w:val="multilevel"/>
    <w:tmpl w:val="AE349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436F5B"/>
    <w:multiLevelType w:val="multilevel"/>
    <w:tmpl w:val="DFE603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6337F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19E075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41E0816"/>
    <w:multiLevelType w:val="hybridMultilevel"/>
    <w:tmpl w:val="A6CECA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E812F4"/>
    <w:multiLevelType w:val="hybridMultilevel"/>
    <w:tmpl w:val="B5807B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60F79"/>
    <w:multiLevelType w:val="hybridMultilevel"/>
    <w:tmpl w:val="7EC4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51AF4"/>
    <w:multiLevelType w:val="hybridMultilevel"/>
    <w:tmpl w:val="26B409F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2400B9"/>
    <w:multiLevelType w:val="multilevel"/>
    <w:tmpl w:val="E3864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2E0261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9" w15:restartNumberingAfterBreak="0">
    <w:nsid w:val="28A85FD2"/>
    <w:multiLevelType w:val="hybridMultilevel"/>
    <w:tmpl w:val="6D5278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D784C"/>
    <w:multiLevelType w:val="hybridMultilevel"/>
    <w:tmpl w:val="CB3C6B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22478"/>
    <w:multiLevelType w:val="hybridMultilevel"/>
    <w:tmpl w:val="A9D03362"/>
    <w:lvl w:ilvl="0" w:tplc="17EE6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81184"/>
    <w:multiLevelType w:val="hybridMultilevel"/>
    <w:tmpl w:val="DD48B32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873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AD337D"/>
    <w:multiLevelType w:val="multilevel"/>
    <w:tmpl w:val="EEEED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DB65F6"/>
    <w:multiLevelType w:val="hybridMultilevel"/>
    <w:tmpl w:val="BDAC019C"/>
    <w:lvl w:ilvl="0" w:tplc="905A428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01C9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34DA58F7"/>
    <w:multiLevelType w:val="hybridMultilevel"/>
    <w:tmpl w:val="7EA2A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919A6"/>
    <w:multiLevelType w:val="hybridMultilevel"/>
    <w:tmpl w:val="0AC227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6B2DD1"/>
    <w:multiLevelType w:val="singleLevel"/>
    <w:tmpl w:val="B3C61F08"/>
    <w:lvl w:ilvl="0">
      <w:start w:val="29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3D5A72D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44CE5C62"/>
    <w:multiLevelType w:val="hybridMultilevel"/>
    <w:tmpl w:val="A84E5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2513A"/>
    <w:multiLevelType w:val="hybridMultilevel"/>
    <w:tmpl w:val="7F2E94C8"/>
    <w:lvl w:ilvl="0" w:tplc="25E08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8530F"/>
    <w:multiLevelType w:val="multilevel"/>
    <w:tmpl w:val="30AA4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877306B"/>
    <w:multiLevelType w:val="multilevel"/>
    <w:tmpl w:val="F02E9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4E653427"/>
    <w:multiLevelType w:val="multilevel"/>
    <w:tmpl w:val="29E23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4F104C43"/>
    <w:multiLevelType w:val="multilevel"/>
    <w:tmpl w:val="D6F62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52DE4E8F"/>
    <w:multiLevelType w:val="hybridMultilevel"/>
    <w:tmpl w:val="83A85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762B69"/>
    <w:multiLevelType w:val="multilevel"/>
    <w:tmpl w:val="F02E9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57AF29AA"/>
    <w:multiLevelType w:val="multilevel"/>
    <w:tmpl w:val="17A0CB9E"/>
    <w:lvl w:ilvl="0">
      <w:start w:val="2"/>
      <w:numFmt w:val="decimal"/>
      <w:pStyle w:val="Ttulo9"/>
      <w:lvlText w:val="%1"/>
      <w:lvlJc w:val="left"/>
      <w:pPr>
        <w:tabs>
          <w:tab w:val="num" w:pos="432"/>
        </w:tabs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63F33156"/>
    <w:multiLevelType w:val="multilevel"/>
    <w:tmpl w:val="DFE603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9E5EBB"/>
    <w:multiLevelType w:val="singleLevel"/>
    <w:tmpl w:val="25BA9B40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8AB47D1"/>
    <w:multiLevelType w:val="hybridMultilevel"/>
    <w:tmpl w:val="BC906A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F4B9F"/>
    <w:multiLevelType w:val="hybridMultilevel"/>
    <w:tmpl w:val="78247F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A365F4"/>
    <w:multiLevelType w:val="hybridMultilevel"/>
    <w:tmpl w:val="1B18ABCE"/>
    <w:lvl w:ilvl="0" w:tplc="0C0A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A630C43"/>
    <w:multiLevelType w:val="singleLevel"/>
    <w:tmpl w:val="EBA009B6"/>
    <w:lvl w:ilvl="0">
      <w:start w:val="1"/>
      <w:numFmt w:val="bullet"/>
      <w:pStyle w:val="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E4F64EB"/>
    <w:multiLevelType w:val="multilevel"/>
    <w:tmpl w:val="AE349F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6" w15:restartNumberingAfterBreak="0">
    <w:nsid w:val="7F953EE5"/>
    <w:multiLevelType w:val="hybridMultilevel"/>
    <w:tmpl w:val="1DBC10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84036"/>
    <w:multiLevelType w:val="hybridMultilevel"/>
    <w:tmpl w:val="DE46B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27"/>
  </w:num>
  <w:num w:numId="4">
    <w:abstractNumId w:val="19"/>
  </w:num>
  <w:num w:numId="5">
    <w:abstractNumId w:val="47"/>
  </w:num>
  <w:num w:numId="6">
    <w:abstractNumId w:val="3"/>
  </w:num>
  <w:num w:numId="7">
    <w:abstractNumId w:val="2"/>
  </w:num>
  <w:num w:numId="8">
    <w:abstractNumId w:val="30"/>
  </w:num>
  <w:num w:numId="9">
    <w:abstractNumId w:val="5"/>
  </w:num>
  <w:num w:numId="10">
    <w:abstractNumId w:val="10"/>
  </w:num>
  <w:num w:numId="11">
    <w:abstractNumId w:val="17"/>
  </w:num>
  <w:num w:numId="12">
    <w:abstractNumId w:val="29"/>
  </w:num>
  <w:num w:numId="13">
    <w:abstractNumId w:val="4"/>
  </w:num>
  <w:num w:numId="14">
    <w:abstractNumId w:val="34"/>
  </w:num>
  <w:num w:numId="15">
    <w:abstractNumId w:val="11"/>
  </w:num>
  <w:num w:numId="16">
    <w:abstractNumId w:val="32"/>
  </w:num>
  <w:num w:numId="17">
    <w:abstractNumId w:val="36"/>
  </w:num>
  <w:num w:numId="18">
    <w:abstractNumId w:val="44"/>
  </w:num>
  <w:num w:numId="19">
    <w:abstractNumId w:val="12"/>
  </w:num>
  <w:num w:numId="20">
    <w:abstractNumId w:val="42"/>
  </w:num>
  <w:num w:numId="21">
    <w:abstractNumId w:val="43"/>
  </w:num>
  <w:num w:numId="22">
    <w:abstractNumId w:val="21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5"/>
  </w:num>
  <w:num w:numId="25">
    <w:abstractNumId w:val="28"/>
  </w:num>
  <w:num w:numId="26">
    <w:abstractNumId w:val="40"/>
  </w:num>
  <w:num w:numId="27">
    <w:abstractNumId w:val="31"/>
  </w:num>
  <w:num w:numId="28">
    <w:abstractNumId w:val="1"/>
  </w:num>
  <w:num w:numId="29">
    <w:abstractNumId w:val="15"/>
  </w:num>
  <w:num w:numId="30">
    <w:abstractNumId w:val="6"/>
  </w:num>
  <w:num w:numId="31">
    <w:abstractNumId w:val="13"/>
  </w:num>
  <w:num w:numId="32">
    <w:abstractNumId w:val="46"/>
  </w:num>
  <w:num w:numId="33">
    <w:abstractNumId w:val="20"/>
  </w:num>
  <w:num w:numId="34">
    <w:abstractNumId w:val="24"/>
  </w:num>
  <w:num w:numId="35">
    <w:abstractNumId w:val="22"/>
  </w:num>
  <w:num w:numId="36">
    <w:abstractNumId w:val="41"/>
  </w:num>
  <w:num w:numId="37">
    <w:abstractNumId w:val="26"/>
  </w:num>
  <w:num w:numId="38">
    <w:abstractNumId w:val="33"/>
  </w:num>
  <w:num w:numId="39">
    <w:abstractNumId w:val="45"/>
  </w:num>
  <w:num w:numId="40">
    <w:abstractNumId w:val="8"/>
  </w:num>
  <w:num w:numId="41">
    <w:abstractNumId w:val="23"/>
  </w:num>
  <w:num w:numId="42">
    <w:abstractNumId w:val="39"/>
  </w:num>
  <w:num w:numId="43">
    <w:abstractNumId w:val="9"/>
  </w:num>
  <w:num w:numId="44">
    <w:abstractNumId w:val="16"/>
  </w:num>
  <w:num w:numId="45">
    <w:abstractNumId w:val="7"/>
  </w:num>
  <w:num w:numId="46">
    <w:abstractNumId w:val="37"/>
  </w:num>
  <w:num w:numId="47">
    <w:abstractNumId w:val="35"/>
  </w:num>
  <w:num w:numId="4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B"/>
    <w:rsid w:val="00004D32"/>
    <w:rsid w:val="00014F91"/>
    <w:rsid w:val="00023516"/>
    <w:rsid w:val="00034917"/>
    <w:rsid w:val="00036B6C"/>
    <w:rsid w:val="00047A63"/>
    <w:rsid w:val="00050C39"/>
    <w:rsid w:val="00051B1C"/>
    <w:rsid w:val="00052B22"/>
    <w:rsid w:val="00054A18"/>
    <w:rsid w:val="00065B1F"/>
    <w:rsid w:val="000676D2"/>
    <w:rsid w:val="000827F9"/>
    <w:rsid w:val="00082D0F"/>
    <w:rsid w:val="0008406F"/>
    <w:rsid w:val="00085FCF"/>
    <w:rsid w:val="000A1F0A"/>
    <w:rsid w:val="000A5FAE"/>
    <w:rsid w:val="000A6F58"/>
    <w:rsid w:val="000A79FB"/>
    <w:rsid w:val="000B082E"/>
    <w:rsid w:val="000B0D38"/>
    <w:rsid w:val="000B6536"/>
    <w:rsid w:val="000C0C22"/>
    <w:rsid w:val="000C7C9D"/>
    <w:rsid w:val="000D77F0"/>
    <w:rsid w:val="000E7AC8"/>
    <w:rsid w:val="000E7FC4"/>
    <w:rsid w:val="000F0420"/>
    <w:rsid w:val="000F3C85"/>
    <w:rsid w:val="000F612E"/>
    <w:rsid w:val="000F61EF"/>
    <w:rsid w:val="000F6FFF"/>
    <w:rsid w:val="00101012"/>
    <w:rsid w:val="0010271A"/>
    <w:rsid w:val="00105B82"/>
    <w:rsid w:val="00106AAC"/>
    <w:rsid w:val="001103E4"/>
    <w:rsid w:val="00111D88"/>
    <w:rsid w:val="001122AC"/>
    <w:rsid w:val="001159D2"/>
    <w:rsid w:val="00121F9E"/>
    <w:rsid w:val="00122E40"/>
    <w:rsid w:val="001232D1"/>
    <w:rsid w:val="00124CF6"/>
    <w:rsid w:val="00126201"/>
    <w:rsid w:val="00126D63"/>
    <w:rsid w:val="00130452"/>
    <w:rsid w:val="00132CE2"/>
    <w:rsid w:val="0013673E"/>
    <w:rsid w:val="00136B2C"/>
    <w:rsid w:val="0014187F"/>
    <w:rsid w:val="0014239C"/>
    <w:rsid w:val="00142782"/>
    <w:rsid w:val="0014643F"/>
    <w:rsid w:val="00146759"/>
    <w:rsid w:val="0015423F"/>
    <w:rsid w:val="001556DC"/>
    <w:rsid w:val="00156982"/>
    <w:rsid w:val="00163597"/>
    <w:rsid w:val="0016450D"/>
    <w:rsid w:val="001656FC"/>
    <w:rsid w:val="00165F1E"/>
    <w:rsid w:val="001663E1"/>
    <w:rsid w:val="001707A4"/>
    <w:rsid w:val="00173313"/>
    <w:rsid w:val="0018100D"/>
    <w:rsid w:val="00181136"/>
    <w:rsid w:val="0018284B"/>
    <w:rsid w:val="0018358C"/>
    <w:rsid w:val="00183B4C"/>
    <w:rsid w:val="00184E14"/>
    <w:rsid w:val="0018578F"/>
    <w:rsid w:val="00190640"/>
    <w:rsid w:val="00190FF0"/>
    <w:rsid w:val="00191E1F"/>
    <w:rsid w:val="00195216"/>
    <w:rsid w:val="001960A6"/>
    <w:rsid w:val="00196942"/>
    <w:rsid w:val="001A1C23"/>
    <w:rsid w:val="001A385B"/>
    <w:rsid w:val="001A4C8A"/>
    <w:rsid w:val="001A5E82"/>
    <w:rsid w:val="001B1D91"/>
    <w:rsid w:val="001B526D"/>
    <w:rsid w:val="001B56B1"/>
    <w:rsid w:val="001C61ED"/>
    <w:rsid w:val="001D01C3"/>
    <w:rsid w:val="001D610D"/>
    <w:rsid w:val="001D7122"/>
    <w:rsid w:val="001E1E9D"/>
    <w:rsid w:val="001E2756"/>
    <w:rsid w:val="001E420F"/>
    <w:rsid w:val="001E5838"/>
    <w:rsid w:val="001E70D9"/>
    <w:rsid w:val="001F2E03"/>
    <w:rsid w:val="001F33CD"/>
    <w:rsid w:val="001F5AF8"/>
    <w:rsid w:val="001F7953"/>
    <w:rsid w:val="0020042B"/>
    <w:rsid w:val="002013BB"/>
    <w:rsid w:val="002028E8"/>
    <w:rsid w:val="00204948"/>
    <w:rsid w:val="00205668"/>
    <w:rsid w:val="00206D44"/>
    <w:rsid w:val="0020784C"/>
    <w:rsid w:val="002107DB"/>
    <w:rsid w:val="00214539"/>
    <w:rsid w:val="0022002D"/>
    <w:rsid w:val="00220FFA"/>
    <w:rsid w:val="00227C55"/>
    <w:rsid w:val="00227E5B"/>
    <w:rsid w:val="00230286"/>
    <w:rsid w:val="002302E6"/>
    <w:rsid w:val="00230946"/>
    <w:rsid w:val="00232729"/>
    <w:rsid w:val="00236469"/>
    <w:rsid w:val="00236947"/>
    <w:rsid w:val="0024010A"/>
    <w:rsid w:val="002441E9"/>
    <w:rsid w:val="00246F90"/>
    <w:rsid w:val="00250039"/>
    <w:rsid w:val="00254FE4"/>
    <w:rsid w:val="0026053C"/>
    <w:rsid w:val="00270372"/>
    <w:rsid w:val="00275F74"/>
    <w:rsid w:val="00277E57"/>
    <w:rsid w:val="00281EBF"/>
    <w:rsid w:val="00286A04"/>
    <w:rsid w:val="00290C74"/>
    <w:rsid w:val="00291189"/>
    <w:rsid w:val="00293C26"/>
    <w:rsid w:val="002955C4"/>
    <w:rsid w:val="002967EE"/>
    <w:rsid w:val="002A057A"/>
    <w:rsid w:val="002A3C5D"/>
    <w:rsid w:val="002A456C"/>
    <w:rsid w:val="002A6FF9"/>
    <w:rsid w:val="002B473E"/>
    <w:rsid w:val="002B6130"/>
    <w:rsid w:val="002C1080"/>
    <w:rsid w:val="002C5DA4"/>
    <w:rsid w:val="002C7766"/>
    <w:rsid w:val="002C7C9F"/>
    <w:rsid w:val="002D05BB"/>
    <w:rsid w:val="002D197E"/>
    <w:rsid w:val="002D3ABD"/>
    <w:rsid w:val="002D7D6D"/>
    <w:rsid w:val="002E26AA"/>
    <w:rsid w:val="002E50B1"/>
    <w:rsid w:val="002F3473"/>
    <w:rsid w:val="002F77B5"/>
    <w:rsid w:val="00311A3B"/>
    <w:rsid w:val="00312AB5"/>
    <w:rsid w:val="00312C46"/>
    <w:rsid w:val="0031416B"/>
    <w:rsid w:val="003143E6"/>
    <w:rsid w:val="00320D2A"/>
    <w:rsid w:val="00326310"/>
    <w:rsid w:val="00326CB9"/>
    <w:rsid w:val="003306CE"/>
    <w:rsid w:val="00331B20"/>
    <w:rsid w:val="00333982"/>
    <w:rsid w:val="0034160C"/>
    <w:rsid w:val="00342FB8"/>
    <w:rsid w:val="00345D4E"/>
    <w:rsid w:val="0034663B"/>
    <w:rsid w:val="00346B22"/>
    <w:rsid w:val="00346C77"/>
    <w:rsid w:val="00351600"/>
    <w:rsid w:val="00351D8D"/>
    <w:rsid w:val="00355BFA"/>
    <w:rsid w:val="00360566"/>
    <w:rsid w:val="00360764"/>
    <w:rsid w:val="003629CF"/>
    <w:rsid w:val="003670EA"/>
    <w:rsid w:val="00371808"/>
    <w:rsid w:val="00374E38"/>
    <w:rsid w:val="00374F4F"/>
    <w:rsid w:val="00381A66"/>
    <w:rsid w:val="00385980"/>
    <w:rsid w:val="00386D3B"/>
    <w:rsid w:val="0039255F"/>
    <w:rsid w:val="003A03EB"/>
    <w:rsid w:val="003A1FDA"/>
    <w:rsid w:val="003A63E6"/>
    <w:rsid w:val="003B25DC"/>
    <w:rsid w:val="003B4D5B"/>
    <w:rsid w:val="003B4E5E"/>
    <w:rsid w:val="003B5ED8"/>
    <w:rsid w:val="003B62BA"/>
    <w:rsid w:val="003C7572"/>
    <w:rsid w:val="003D4BC7"/>
    <w:rsid w:val="003D5527"/>
    <w:rsid w:val="003E1A08"/>
    <w:rsid w:val="003E4204"/>
    <w:rsid w:val="003E48A3"/>
    <w:rsid w:val="003E67BD"/>
    <w:rsid w:val="003E68AD"/>
    <w:rsid w:val="003F2DB2"/>
    <w:rsid w:val="003F33F4"/>
    <w:rsid w:val="003F3A23"/>
    <w:rsid w:val="00400055"/>
    <w:rsid w:val="004000F6"/>
    <w:rsid w:val="0040233F"/>
    <w:rsid w:val="004027E5"/>
    <w:rsid w:val="00406B3D"/>
    <w:rsid w:val="00416554"/>
    <w:rsid w:val="0042401D"/>
    <w:rsid w:val="0042451D"/>
    <w:rsid w:val="00424BC1"/>
    <w:rsid w:val="00426100"/>
    <w:rsid w:val="004315AF"/>
    <w:rsid w:val="004375EF"/>
    <w:rsid w:val="00444F9B"/>
    <w:rsid w:val="0045080D"/>
    <w:rsid w:val="004579D2"/>
    <w:rsid w:val="0046201A"/>
    <w:rsid w:val="00465C51"/>
    <w:rsid w:val="00475035"/>
    <w:rsid w:val="00475304"/>
    <w:rsid w:val="0047555E"/>
    <w:rsid w:val="00476657"/>
    <w:rsid w:val="00476E89"/>
    <w:rsid w:val="004840C7"/>
    <w:rsid w:val="00485552"/>
    <w:rsid w:val="00486F19"/>
    <w:rsid w:val="0048721A"/>
    <w:rsid w:val="004908A6"/>
    <w:rsid w:val="00491531"/>
    <w:rsid w:val="004951FA"/>
    <w:rsid w:val="0049616E"/>
    <w:rsid w:val="00496853"/>
    <w:rsid w:val="004A1574"/>
    <w:rsid w:val="004A33C5"/>
    <w:rsid w:val="004A4408"/>
    <w:rsid w:val="004A5F31"/>
    <w:rsid w:val="004A6F34"/>
    <w:rsid w:val="004B100A"/>
    <w:rsid w:val="004B1138"/>
    <w:rsid w:val="004B158B"/>
    <w:rsid w:val="004B1919"/>
    <w:rsid w:val="004C4F88"/>
    <w:rsid w:val="004D06EF"/>
    <w:rsid w:val="004D53DC"/>
    <w:rsid w:val="004E4975"/>
    <w:rsid w:val="004E776E"/>
    <w:rsid w:val="004F05D9"/>
    <w:rsid w:val="004F3E8A"/>
    <w:rsid w:val="004F4DAC"/>
    <w:rsid w:val="004F7572"/>
    <w:rsid w:val="00500D08"/>
    <w:rsid w:val="005130C1"/>
    <w:rsid w:val="00517C8B"/>
    <w:rsid w:val="005205E4"/>
    <w:rsid w:val="005216D0"/>
    <w:rsid w:val="00525E3E"/>
    <w:rsid w:val="00525FC5"/>
    <w:rsid w:val="0053159E"/>
    <w:rsid w:val="005330F6"/>
    <w:rsid w:val="00533ADB"/>
    <w:rsid w:val="00534A3E"/>
    <w:rsid w:val="0053635F"/>
    <w:rsid w:val="00545993"/>
    <w:rsid w:val="00545EE7"/>
    <w:rsid w:val="0054617F"/>
    <w:rsid w:val="00550014"/>
    <w:rsid w:val="00550E06"/>
    <w:rsid w:val="00554F10"/>
    <w:rsid w:val="0055543B"/>
    <w:rsid w:val="0055747C"/>
    <w:rsid w:val="005635BF"/>
    <w:rsid w:val="0056711E"/>
    <w:rsid w:val="0057338C"/>
    <w:rsid w:val="00574561"/>
    <w:rsid w:val="00575D65"/>
    <w:rsid w:val="0057611F"/>
    <w:rsid w:val="005821F0"/>
    <w:rsid w:val="005830E5"/>
    <w:rsid w:val="0058390E"/>
    <w:rsid w:val="00586475"/>
    <w:rsid w:val="005871AE"/>
    <w:rsid w:val="00590CB8"/>
    <w:rsid w:val="00592AF5"/>
    <w:rsid w:val="00592BA6"/>
    <w:rsid w:val="00594180"/>
    <w:rsid w:val="00594A89"/>
    <w:rsid w:val="005A4D59"/>
    <w:rsid w:val="005A6318"/>
    <w:rsid w:val="005A7A87"/>
    <w:rsid w:val="005B5759"/>
    <w:rsid w:val="005C4151"/>
    <w:rsid w:val="005C6E04"/>
    <w:rsid w:val="005D3E5D"/>
    <w:rsid w:val="005D43A4"/>
    <w:rsid w:val="005D4F4D"/>
    <w:rsid w:val="005D5E92"/>
    <w:rsid w:val="005D61E8"/>
    <w:rsid w:val="005E14BA"/>
    <w:rsid w:val="005E2743"/>
    <w:rsid w:val="005E285E"/>
    <w:rsid w:val="005E2FA8"/>
    <w:rsid w:val="005E4AB7"/>
    <w:rsid w:val="005E5EA1"/>
    <w:rsid w:val="005F18C1"/>
    <w:rsid w:val="005F298F"/>
    <w:rsid w:val="005F4D5C"/>
    <w:rsid w:val="005F78AF"/>
    <w:rsid w:val="005F7A12"/>
    <w:rsid w:val="005F7DAB"/>
    <w:rsid w:val="0060483C"/>
    <w:rsid w:val="00606123"/>
    <w:rsid w:val="00610099"/>
    <w:rsid w:val="00612771"/>
    <w:rsid w:val="006169C2"/>
    <w:rsid w:val="00617194"/>
    <w:rsid w:val="00621349"/>
    <w:rsid w:val="00621B6D"/>
    <w:rsid w:val="00626782"/>
    <w:rsid w:val="00626FF6"/>
    <w:rsid w:val="0063303F"/>
    <w:rsid w:val="00633E9F"/>
    <w:rsid w:val="006351B5"/>
    <w:rsid w:val="0063601A"/>
    <w:rsid w:val="00637935"/>
    <w:rsid w:val="006401DC"/>
    <w:rsid w:val="00645460"/>
    <w:rsid w:val="00645D92"/>
    <w:rsid w:val="00646C44"/>
    <w:rsid w:val="006475CD"/>
    <w:rsid w:val="00654355"/>
    <w:rsid w:val="006602D6"/>
    <w:rsid w:val="00661FFA"/>
    <w:rsid w:val="00664BB8"/>
    <w:rsid w:val="0066780B"/>
    <w:rsid w:val="006727F5"/>
    <w:rsid w:val="0067632C"/>
    <w:rsid w:val="006773EE"/>
    <w:rsid w:val="00680A95"/>
    <w:rsid w:val="00685060"/>
    <w:rsid w:val="006935FC"/>
    <w:rsid w:val="006944AC"/>
    <w:rsid w:val="006970CA"/>
    <w:rsid w:val="006A1871"/>
    <w:rsid w:val="006A24FC"/>
    <w:rsid w:val="006A3422"/>
    <w:rsid w:val="006B0171"/>
    <w:rsid w:val="006B01BB"/>
    <w:rsid w:val="006B4883"/>
    <w:rsid w:val="006B5763"/>
    <w:rsid w:val="006B57FC"/>
    <w:rsid w:val="006C71B9"/>
    <w:rsid w:val="006D323F"/>
    <w:rsid w:val="006D5FEF"/>
    <w:rsid w:val="006D647D"/>
    <w:rsid w:val="006D6DFD"/>
    <w:rsid w:val="006D794A"/>
    <w:rsid w:val="006E431B"/>
    <w:rsid w:val="006E7C8F"/>
    <w:rsid w:val="006F2FB6"/>
    <w:rsid w:val="006F68DF"/>
    <w:rsid w:val="00703D45"/>
    <w:rsid w:val="0070653D"/>
    <w:rsid w:val="00710EF1"/>
    <w:rsid w:val="00720F51"/>
    <w:rsid w:val="00722CBC"/>
    <w:rsid w:val="00736427"/>
    <w:rsid w:val="007406DB"/>
    <w:rsid w:val="00742E1C"/>
    <w:rsid w:val="00762049"/>
    <w:rsid w:val="007626C1"/>
    <w:rsid w:val="0076464D"/>
    <w:rsid w:val="00770B68"/>
    <w:rsid w:val="00770C14"/>
    <w:rsid w:val="00772636"/>
    <w:rsid w:val="00773D8C"/>
    <w:rsid w:val="00774D13"/>
    <w:rsid w:val="007761AC"/>
    <w:rsid w:val="0078475B"/>
    <w:rsid w:val="00787157"/>
    <w:rsid w:val="00790D5B"/>
    <w:rsid w:val="0079243B"/>
    <w:rsid w:val="00794A3E"/>
    <w:rsid w:val="00796E29"/>
    <w:rsid w:val="007A5370"/>
    <w:rsid w:val="007A6174"/>
    <w:rsid w:val="007A6198"/>
    <w:rsid w:val="007A6535"/>
    <w:rsid w:val="007A6AD1"/>
    <w:rsid w:val="007B2477"/>
    <w:rsid w:val="007B26C6"/>
    <w:rsid w:val="007B339C"/>
    <w:rsid w:val="007B4EFE"/>
    <w:rsid w:val="007B6CAF"/>
    <w:rsid w:val="007C18CA"/>
    <w:rsid w:val="007D37E5"/>
    <w:rsid w:val="007D7437"/>
    <w:rsid w:val="007D78C7"/>
    <w:rsid w:val="007E47AA"/>
    <w:rsid w:val="007E64AB"/>
    <w:rsid w:val="007F069E"/>
    <w:rsid w:val="00801F2F"/>
    <w:rsid w:val="008054A4"/>
    <w:rsid w:val="0081372B"/>
    <w:rsid w:val="00815F71"/>
    <w:rsid w:val="00816CA4"/>
    <w:rsid w:val="00820A0A"/>
    <w:rsid w:val="008312AB"/>
    <w:rsid w:val="00832D2B"/>
    <w:rsid w:val="00833265"/>
    <w:rsid w:val="00835271"/>
    <w:rsid w:val="00840BD5"/>
    <w:rsid w:val="008426E0"/>
    <w:rsid w:val="00843140"/>
    <w:rsid w:val="00845736"/>
    <w:rsid w:val="00846884"/>
    <w:rsid w:val="008470B0"/>
    <w:rsid w:val="00847E70"/>
    <w:rsid w:val="00851319"/>
    <w:rsid w:val="00852627"/>
    <w:rsid w:val="00853F0D"/>
    <w:rsid w:val="0085437E"/>
    <w:rsid w:val="00860D38"/>
    <w:rsid w:val="0086119B"/>
    <w:rsid w:val="00864985"/>
    <w:rsid w:val="00880AB1"/>
    <w:rsid w:val="00881D3C"/>
    <w:rsid w:val="00882E74"/>
    <w:rsid w:val="008834D4"/>
    <w:rsid w:val="00886C0D"/>
    <w:rsid w:val="008900C6"/>
    <w:rsid w:val="00891FC5"/>
    <w:rsid w:val="008925AF"/>
    <w:rsid w:val="00893E23"/>
    <w:rsid w:val="008955EF"/>
    <w:rsid w:val="00897CE7"/>
    <w:rsid w:val="008A0122"/>
    <w:rsid w:val="008A2C0F"/>
    <w:rsid w:val="008A4129"/>
    <w:rsid w:val="008A4B46"/>
    <w:rsid w:val="008A7B3A"/>
    <w:rsid w:val="008B02C8"/>
    <w:rsid w:val="008B0D51"/>
    <w:rsid w:val="008B3A4E"/>
    <w:rsid w:val="008B3D19"/>
    <w:rsid w:val="008C4E6A"/>
    <w:rsid w:val="008C56F6"/>
    <w:rsid w:val="008D1D98"/>
    <w:rsid w:val="008D3BF0"/>
    <w:rsid w:val="008F676D"/>
    <w:rsid w:val="008F774C"/>
    <w:rsid w:val="0090486A"/>
    <w:rsid w:val="00906A6C"/>
    <w:rsid w:val="009107F6"/>
    <w:rsid w:val="009126AB"/>
    <w:rsid w:val="00913B52"/>
    <w:rsid w:val="00913DA7"/>
    <w:rsid w:val="009155B7"/>
    <w:rsid w:val="009214E0"/>
    <w:rsid w:val="00923C7E"/>
    <w:rsid w:val="00925080"/>
    <w:rsid w:val="00925FE3"/>
    <w:rsid w:val="00932BCB"/>
    <w:rsid w:val="0094081F"/>
    <w:rsid w:val="0094306B"/>
    <w:rsid w:val="00945BB3"/>
    <w:rsid w:val="009525CE"/>
    <w:rsid w:val="00954131"/>
    <w:rsid w:val="009558B3"/>
    <w:rsid w:val="00973E1C"/>
    <w:rsid w:val="00977E25"/>
    <w:rsid w:val="00984E7C"/>
    <w:rsid w:val="0098782C"/>
    <w:rsid w:val="00990012"/>
    <w:rsid w:val="00990502"/>
    <w:rsid w:val="00990FBE"/>
    <w:rsid w:val="00991F44"/>
    <w:rsid w:val="009945CC"/>
    <w:rsid w:val="009A0492"/>
    <w:rsid w:val="009A6C25"/>
    <w:rsid w:val="009A784B"/>
    <w:rsid w:val="009A7D23"/>
    <w:rsid w:val="009A7F45"/>
    <w:rsid w:val="009B4E85"/>
    <w:rsid w:val="009B5A66"/>
    <w:rsid w:val="009C025E"/>
    <w:rsid w:val="009C1E48"/>
    <w:rsid w:val="009C4364"/>
    <w:rsid w:val="009C72BC"/>
    <w:rsid w:val="009D02A3"/>
    <w:rsid w:val="009D2759"/>
    <w:rsid w:val="009E10A7"/>
    <w:rsid w:val="009E165A"/>
    <w:rsid w:val="009E5332"/>
    <w:rsid w:val="009E7291"/>
    <w:rsid w:val="009F18EA"/>
    <w:rsid w:val="009F18F5"/>
    <w:rsid w:val="009F7135"/>
    <w:rsid w:val="00A02CA9"/>
    <w:rsid w:val="00A049FB"/>
    <w:rsid w:val="00A07320"/>
    <w:rsid w:val="00A15C49"/>
    <w:rsid w:val="00A16F9F"/>
    <w:rsid w:val="00A17F07"/>
    <w:rsid w:val="00A20341"/>
    <w:rsid w:val="00A2363F"/>
    <w:rsid w:val="00A2443F"/>
    <w:rsid w:val="00A2541C"/>
    <w:rsid w:val="00A3407D"/>
    <w:rsid w:val="00A375D8"/>
    <w:rsid w:val="00A40A98"/>
    <w:rsid w:val="00A412B5"/>
    <w:rsid w:val="00A41EEA"/>
    <w:rsid w:val="00A4283F"/>
    <w:rsid w:val="00A4591E"/>
    <w:rsid w:val="00A45AF1"/>
    <w:rsid w:val="00A50A38"/>
    <w:rsid w:val="00A5147D"/>
    <w:rsid w:val="00A518A1"/>
    <w:rsid w:val="00A62612"/>
    <w:rsid w:val="00A6394B"/>
    <w:rsid w:val="00A700CC"/>
    <w:rsid w:val="00A71704"/>
    <w:rsid w:val="00A71AE4"/>
    <w:rsid w:val="00A74FB5"/>
    <w:rsid w:val="00A8200E"/>
    <w:rsid w:val="00A85035"/>
    <w:rsid w:val="00A86247"/>
    <w:rsid w:val="00A901CB"/>
    <w:rsid w:val="00A91EA5"/>
    <w:rsid w:val="00A9237E"/>
    <w:rsid w:val="00AA2D84"/>
    <w:rsid w:val="00AC0308"/>
    <w:rsid w:val="00AC1390"/>
    <w:rsid w:val="00AC1876"/>
    <w:rsid w:val="00AC5950"/>
    <w:rsid w:val="00AD10C0"/>
    <w:rsid w:val="00AD4741"/>
    <w:rsid w:val="00AD6966"/>
    <w:rsid w:val="00AD7DBE"/>
    <w:rsid w:val="00AE6EEC"/>
    <w:rsid w:val="00AE724C"/>
    <w:rsid w:val="00AE75DD"/>
    <w:rsid w:val="00AF0E93"/>
    <w:rsid w:val="00AF126E"/>
    <w:rsid w:val="00AF1789"/>
    <w:rsid w:val="00AF25FF"/>
    <w:rsid w:val="00AF56C7"/>
    <w:rsid w:val="00AF7002"/>
    <w:rsid w:val="00AF71B4"/>
    <w:rsid w:val="00B0107B"/>
    <w:rsid w:val="00B15D21"/>
    <w:rsid w:val="00B16B78"/>
    <w:rsid w:val="00B256A5"/>
    <w:rsid w:val="00B32E6C"/>
    <w:rsid w:val="00B4364A"/>
    <w:rsid w:val="00B44DCD"/>
    <w:rsid w:val="00B4560B"/>
    <w:rsid w:val="00B52A83"/>
    <w:rsid w:val="00B53091"/>
    <w:rsid w:val="00B56322"/>
    <w:rsid w:val="00B61A9F"/>
    <w:rsid w:val="00B6597A"/>
    <w:rsid w:val="00B73893"/>
    <w:rsid w:val="00B76CF6"/>
    <w:rsid w:val="00B914F1"/>
    <w:rsid w:val="00B92262"/>
    <w:rsid w:val="00B93AD5"/>
    <w:rsid w:val="00B9463C"/>
    <w:rsid w:val="00BA171C"/>
    <w:rsid w:val="00BA1917"/>
    <w:rsid w:val="00BA2B69"/>
    <w:rsid w:val="00BA315A"/>
    <w:rsid w:val="00BA3164"/>
    <w:rsid w:val="00BA3A75"/>
    <w:rsid w:val="00BA45D4"/>
    <w:rsid w:val="00BA491A"/>
    <w:rsid w:val="00BA63C6"/>
    <w:rsid w:val="00BA6D02"/>
    <w:rsid w:val="00BB449A"/>
    <w:rsid w:val="00BC0806"/>
    <w:rsid w:val="00BC2C29"/>
    <w:rsid w:val="00BC2E75"/>
    <w:rsid w:val="00BC30ED"/>
    <w:rsid w:val="00BC5213"/>
    <w:rsid w:val="00BE615A"/>
    <w:rsid w:val="00BF0FA1"/>
    <w:rsid w:val="00BF5BFA"/>
    <w:rsid w:val="00C014DC"/>
    <w:rsid w:val="00C05A39"/>
    <w:rsid w:val="00C06B49"/>
    <w:rsid w:val="00C10980"/>
    <w:rsid w:val="00C12CE9"/>
    <w:rsid w:val="00C15876"/>
    <w:rsid w:val="00C17549"/>
    <w:rsid w:val="00C242B0"/>
    <w:rsid w:val="00C25972"/>
    <w:rsid w:val="00C2730F"/>
    <w:rsid w:val="00C278B2"/>
    <w:rsid w:val="00C356E4"/>
    <w:rsid w:val="00C371FC"/>
    <w:rsid w:val="00C44316"/>
    <w:rsid w:val="00C4467E"/>
    <w:rsid w:val="00C44A81"/>
    <w:rsid w:val="00C45B1F"/>
    <w:rsid w:val="00C47215"/>
    <w:rsid w:val="00C54174"/>
    <w:rsid w:val="00C54177"/>
    <w:rsid w:val="00C560A6"/>
    <w:rsid w:val="00C62CAF"/>
    <w:rsid w:val="00C6330B"/>
    <w:rsid w:val="00C66259"/>
    <w:rsid w:val="00C742A1"/>
    <w:rsid w:val="00C74990"/>
    <w:rsid w:val="00C7744E"/>
    <w:rsid w:val="00C818BA"/>
    <w:rsid w:val="00C83FD7"/>
    <w:rsid w:val="00C84FBD"/>
    <w:rsid w:val="00C8564D"/>
    <w:rsid w:val="00C8735B"/>
    <w:rsid w:val="00C90E52"/>
    <w:rsid w:val="00C91BD4"/>
    <w:rsid w:val="00C91D34"/>
    <w:rsid w:val="00C9352C"/>
    <w:rsid w:val="00CA0C8B"/>
    <w:rsid w:val="00CA4B65"/>
    <w:rsid w:val="00CA5256"/>
    <w:rsid w:val="00CA73B5"/>
    <w:rsid w:val="00CB15E7"/>
    <w:rsid w:val="00CB5A15"/>
    <w:rsid w:val="00CC096D"/>
    <w:rsid w:val="00CC4F22"/>
    <w:rsid w:val="00CC5B58"/>
    <w:rsid w:val="00CD2ADA"/>
    <w:rsid w:val="00CD3777"/>
    <w:rsid w:val="00CE19C8"/>
    <w:rsid w:val="00CF306B"/>
    <w:rsid w:val="00CF342A"/>
    <w:rsid w:val="00D00B10"/>
    <w:rsid w:val="00D01EA7"/>
    <w:rsid w:val="00D03B35"/>
    <w:rsid w:val="00D045F6"/>
    <w:rsid w:val="00D046F1"/>
    <w:rsid w:val="00D051A9"/>
    <w:rsid w:val="00D05B6C"/>
    <w:rsid w:val="00D0786F"/>
    <w:rsid w:val="00D12493"/>
    <w:rsid w:val="00D1250C"/>
    <w:rsid w:val="00D127F7"/>
    <w:rsid w:val="00D12F3B"/>
    <w:rsid w:val="00D13D43"/>
    <w:rsid w:val="00D20786"/>
    <w:rsid w:val="00D25E5A"/>
    <w:rsid w:val="00D339DC"/>
    <w:rsid w:val="00D406FB"/>
    <w:rsid w:val="00D43B22"/>
    <w:rsid w:val="00D4640A"/>
    <w:rsid w:val="00D473AB"/>
    <w:rsid w:val="00D54629"/>
    <w:rsid w:val="00D575C5"/>
    <w:rsid w:val="00D60777"/>
    <w:rsid w:val="00D61263"/>
    <w:rsid w:val="00D61E48"/>
    <w:rsid w:val="00D64EA4"/>
    <w:rsid w:val="00D66788"/>
    <w:rsid w:val="00D67F22"/>
    <w:rsid w:val="00D7202D"/>
    <w:rsid w:val="00D731E8"/>
    <w:rsid w:val="00D844B4"/>
    <w:rsid w:val="00D8730B"/>
    <w:rsid w:val="00D94DF5"/>
    <w:rsid w:val="00D965AF"/>
    <w:rsid w:val="00D97CFF"/>
    <w:rsid w:val="00DA1F5A"/>
    <w:rsid w:val="00DB0270"/>
    <w:rsid w:val="00DB130B"/>
    <w:rsid w:val="00DB2BD7"/>
    <w:rsid w:val="00DB6595"/>
    <w:rsid w:val="00DB7E4A"/>
    <w:rsid w:val="00DC08BC"/>
    <w:rsid w:val="00DC3416"/>
    <w:rsid w:val="00DC43D1"/>
    <w:rsid w:val="00DC6945"/>
    <w:rsid w:val="00DC6B99"/>
    <w:rsid w:val="00DC73D6"/>
    <w:rsid w:val="00DD6A47"/>
    <w:rsid w:val="00DE1ED1"/>
    <w:rsid w:val="00DE5DE2"/>
    <w:rsid w:val="00DE5F0F"/>
    <w:rsid w:val="00DE706D"/>
    <w:rsid w:val="00DE7C75"/>
    <w:rsid w:val="00DF0562"/>
    <w:rsid w:val="00DF18BD"/>
    <w:rsid w:val="00DF385C"/>
    <w:rsid w:val="00DF4576"/>
    <w:rsid w:val="00DF5D13"/>
    <w:rsid w:val="00E01D12"/>
    <w:rsid w:val="00E02140"/>
    <w:rsid w:val="00E055B8"/>
    <w:rsid w:val="00E05EF8"/>
    <w:rsid w:val="00E11131"/>
    <w:rsid w:val="00E115EE"/>
    <w:rsid w:val="00E11CEB"/>
    <w:rsid w:val="00E137BF"/>
    <w:rsid w:val="00E1502C"/>
    <w:rsid w:val="00E162E6"/>
    <w:rsid w:val="00E203F8"/>
    <w:rsid w:val="00E20D77"/>
    <w:rsid w:val="00E22941"/>
    <w:rsid w:val="00E247DF"/>
    <w:rsid w:val="00E3030D"/>
    <w:rsid w:val="00E325FA"/>
    <w:rsid w:val="00E40E80"/>
    <w:rsid w:val="00E4557D"/>
    <w:rsid w:val="00E50E80"/>
    <w:rsid w:val="00E5221A"/>
    <w:rsid w:val="00E5492C"/>
    <w:rsid w:val="00E5558B"/>
    <w:rsid w:val="00E57280"/>
    <w:rsid w:val="00E60074"/>
    <w:rsid w:val="00E614AB"/>
    <w:rsid w:val="00E643B4"/>
    <w:rsid w:val="00E70B10"/>
    <w:rsid w:val="00E735BD"/>
    <w:rsid w:val="00E74A56"/>
    <w:rsid w:val="00E76111"/>
    <w:rsid w:val="00E77368"/>
    <w:rsid w:val="00E77D3B"/>
    <w:rsid w:val="00E8130D"/>
    <w:rsid w:val="00E81EB3"/>
    <w:rsid w:val="00E83AEC"/>
    <w:rsid w:val="00E83B97"/>
    <w:rsid w:val="00E93399"/>
    <w:rsid w:val="00E95AC6"/>
    <w:rsid w:val="00E9623B"/>
    <w:rsid w:val="00E96F8E"/>
    <w:rsid w:val="00EA1F7B"/>
    <w:rsid w:val="00EA225A"/>
    <w:rsid w:val="00EA2EB1"/>
    <w:rsid w:val="00EA3E60"/>
    <w:rsid w:val="00EA6D16"/>
    <w:rsid w:val="00EB085B"/>
    <w:rsid w:val="00EC3EAD"/>
    <w:rsid w:val="00EC5547"/>
    <w:rsid w:val="00EC599D"/>
    <w:rsid w:val="00EC5A8E"/>
    <w:rsid w:val="00EC7F9A"/>
    <w:rsid w:val="00ED0077"/>
    <w:rsid w:val="00ED10AA"/>
    <w:rsid w:val="00ED536E"/>
    <w:rsid w:val="00ED53F4"/>
    <w:rsid w:val="00ED54D3"/>
    <w:rsid w:val="00EE0A23"/>
    <w:rsid w:val="00EE0EE6"/>
    <w:rsid w:val="00EE577D"/>
    <w:rsid w:val="00EE7AE7"/>
    <w:rsid w:val="00EF425F"/>
    <w:rsid w:val="00F02DEA"/>
    <w:rsid w:val="00F04709"/>
    <w:rsid w:val="00F0565A"/>
    <w:rsid w:val="00F1536C"/>
    <w:rsid w:val="00F16D31"/>
    <w:rsid w:val="00F16D53"/>
    <w:rsid w:val="00F21870"/>
    <w:rsid w:val="00F23457"/>
    <w:rsid w:val="00F24421"/>
    <w:rsid w:val="00F26E22"/>
    <w:rsid w:val="00F31551"/>
    <w:rsid w:val="00F407E1"/>
    <w:rsid w:val="00F436F9"/>
    <w:rsid w:val="00F44BDD"/>
    <w:rsid w:val="00F458C8"/>
    <w:rsid w:val="00F476AE"/>
    <w:rsid w:val="00F5201B"/>
    <w:rsid w:val="00F554AA"/>
    <w:rsid w:val="00F561B8"/>
    <w:rsid w:val="00F567A8"/>
    <w:rsid w:val="00F6051F"/>
    <w:rsid w:val="00F67320"/>
    <w:rsid w:val="00F74FCA"/>
    <w:rsid w:val="00F755E2"/>
    <w:rsid w:val="00F763F6"/>
    <w:rsid w:val="00F76912"/>
    <w:rsid w:val="00F7712E"/>
    <w:rsid w:val="00F77A23"/>
    <w:rsid w:val="00F8393F"/>
    <w:rsid w:val="00F91E22"/>
    <w:rsid w:val="00F927C2"/>
    <w:rsid w:val="00F9408F"/>
    <w:rsid w:val="00F96384"/>
    <w:rsid w:val="00F973AC"/>
    <w:rsid w:val="00FA44DB"/>
    <w:rsid w:val="00FB4633"/>
    <w:rsid w:val="00FB7D17"/>
    <w:rsid w:val="00FC05E5"/>
    <w:rsid w:val="00FC13AE"/>
    <w:rsid w:val="00FC2B7C"/>
    <w:rsid w:val="00FC79AB"/>
    <w:rsid w:val="00FD0D51"/>
    <w:rsid w:val="00FD0F30"/>
    <w:rsid w:val="00FD1587"/>
    <w:rsid w:val="00FD3518"/>
    <w:rsid w:val="00FE6347"/>
    <w:rsid w:val="00FE7BD3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5F0AF9FF"/>
  <w15:docId w15:val="{51FF4E1A-A8DD-4CD5-8502-B7510A7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70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link w:val="Ttulo9Car"/>
    <w:qFormat/>
    <w:pPr>
      <w:keepNext/>
      <w:numPr>
        <w:numId w:val="2"/>
      </w:numPr>
      <w:spacing w:line="240" w:lineRule="exact"/>
      <w:outlineLvl w:val="8"/>
    </w:pPr>
    <w:rPr>
      <w:rFonts w:ascii="Arial" w:hAnsi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jc w:val="both"/>
    </w:pPr>
    <w:rPr>
      <w:rFonts w:ascii="Courier New" w:hAnsi="Courier New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spacing w:line="360" w:lineRule="auto"/>
      <w:ind w:left="360"/>
      <w:jc w:val="both"/>
    </w:pPr>
    <w:rPr>
      <w:rFonts w:ascii="Arial" w:hAnsi="Arial"/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notapie">
    <w:name w:val="footnote text"/>
    <w:basedOn w:val="Normal"/>
    <w:semiHidden/>
    <w:rsid w:val="001A4C8A"/>
  </w:style>
  <w:style w:type="character" w:styleId="Refdenotaalpie">
    <w:name w:val="footnote reference"/>
    <w:semiHidden/>
    <w:rsid w:val="001A4C8A"/>
    <w:rPr>
      <w:vertAlign w:val="superscript"/>
    </w:rPr>
  </w:style>
  <w:style w:type="table" w:styleId="Tablaconcuadrcula">
    <w:name w:val="Table Grid"/>
    <w:basedOn w:val="Tablanormal"/>
    <w:rsid w:val="00C6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Arial">
    <w:name w:val="Título 1 + Arial"/>
    <w:aliases w:val="14 pt"/>
    <w:basedOn w:val="Ttulo1"/>
    <w:rsid w:val="006D647D"/>
    <w:pPr>
      <w:jc w:val="left"/>
    </w:pPr>
    <w:rPr>
      <w:rFonts w:ascii="Arial" w:hAnsi="Arial" w:cs="Arial"/>
      <w:sz w:val="28"/>
      <w:szCs w:val="28"/>
    </w:rPr>
  </w:style>
  <w:style w:type="paragraph" w:customStyle="1" w:styleId="Ttulo2Arial">
    <w:name w:val="Título 2 + Arial"/>
    <w:aliases w:val="14 pt + 13 pt"/>
    <w:basedOn w:val="Ttulo1Arial"/>
    <w:rsid w:val="00A02CA9"/>
    <w:rPr>
      <w:sz w:val="26"/>
      <w:szCs w:val="26"/>
    </w:rPr>
  </w:style>
  <w:style w:type="paragraph" w:styleId="TDC1">
    <w:name w:val="toc 1"/>
    <w:basedOn w:val="Normal"/>
    <w:next w:val="Normal"/>
    <w:autoRedefine/>
    <w:semiHidden/>
    <w:rsid w:val="00B4364A"/>
    <w:pPr>
      <w:tabs>
        <w:tab w:val="left" w:pos="720"/>
        <w:tab w:val="right" w:leader="dot" w:pos="8777"/>
      </w:tabs>
    </w:pPr>
  </w:style>
  <w:style w:type="paragraph" w:styleId="Textosinformato">
    <w:name w:val="Plain Text"/>
    <w:basedOn w:val="Normal"/>
    <w:link w:val="TextosinformatoCar"/>
    <w:uiPriority w:val="99"/>
    <w:rsid w:val="00617194"/>
    <w:rPr>
      <w:rFonts w:ascii="Verdana" w:hAnsi="Verdana"/>
      <w:lang w:val="es-ES"/>
    </w:rPr>
  </w:style>
  <w:style w:type="paragraph" w:customStyle="1" w:styleId="CharChar">
    <w:name w:val="Char Char"/>
    <w:basedOn w:val="Normal"/>
    <w:rsid w:val="00190640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Puntos">
    <w:name w:val="Puntos"/>
    <w:basedOn w:val="Normal"/>
    <w:rsid w:val="007A6174"/>
    <w:pPr>
      <w:numPr>
        <w:numId w:val="18"/>
      </w:numPr>
      <w:spacing w:before="120" w:after="120" w:line="360" w:lineRule="auto"/>
      <w:jc w:val="both"/>
    </w:pPr>
    <w:rPr>
      <w:rFonts w:ascii="Arial" w:hAnsi="Arial"/>
      <w:lang w:val="es-ES_tradnl"/>
    </w:rPr>
  </w:style>
  <w:style w:type="paragraph" w:customStyle="1" w:styleId="TextoTabla">
    <w:name w:val="Texto Tabla"/>
    <w:basedOn w:val="Normal"/>
    <w:rsid w:val="00EE7AE7"/>
    <w:rPr>
      <w:rFonts w:ascii="Arial" w:hAnsi="Arial"/>
    </w:rPr>
  </w:style>
  <w:style w:type="paragraph" w:customStyle="1" w:styleId="CarCar">
    <w:name w:val="Car Car"/>
    <w:basedOn w:val="Normal"/>
    <w:rsid w:val="00EE7AE7"/>
    <w:pPr>
      <w:tabs>
        <w:tab w:val="num" w:pos="1080"/>
      </w:tabs>
      <w:spacing w:before="120" w:after="120" w:line="360" w:lineRule="auto"/>
      <w:ind w:left="1080" w:hanging="360"/>
      <w:jc w:val="both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02D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9Car">
    <w:name w:val="Título 9 Car"/>
    <w:link w:val="Ttulo9"/>
    <w:rsid w:val="00D045F6"/>
    <w:rPr>
      <w:rFonts w:ascii="Arial" w:hAnsi="Arial"/>
      <w:b/>
      <w:color w:val="000000"/>
      <w:lang w:val="es-CR"/>
    </w:rPr>
  </w:style>
  <w:style w:type="character" w:customStyle="1" w:styleId="TextosinformatoCar">
    <w:name w:val="Texto sin formato Car"/>
    <w:link w:val="Textosinformato"/>
    <w:uiPriority w:val="99"/>
    <w:rsid w:val="00DC6945"/>
    <w:rPr>
      <w:rFonts w:ascii="Verdana" w:hAnsi="Verdana"/>
      <w:lang w:val="es-ES" w:eastAsia="es-ES"/>
    </w:rPr>
  </w:style>
  <w:style w:type="paragraph" w:styleId="Textodeglobo">
    <w:name w:val="Balloon Text"/>
    <w:basedOn w:val="Normal"/>
    <w:link w:val="TextodegloboCar"/>
    <w:rsid w:val="008A7B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7B3A"/>
    <w:rPr>
      <w:rFonts w:ascii="Tahoma" w:hAnsi="Tahoma" w:cs="Tahoma"/>
      <w:sz w:val="16"/>
      <w:szCs w:val="16"/>
      <w:lang w:eastAsia="es-ES"/>
    </w:rPr>
  </w:style>
  <w:style w:type="character" w:customStyle="1" w:styleId="hasnegrita1">
    <w:name w:val="has_negrita1"/>
    <w:rsid w:val="00333982"/>
    <w:rPr>
      <w:b/>
      <w:bCs/>
    </w:rPr>
  </w:style>
  <w:style w:type="paragraph" w:customStyle="1" w:styleId="Default">
    <w:name w:val="Default"/>
    <w:rsid w:val="004D53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013BB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013BB"/>
    <w:rPr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013BB"/>
    <w:rPr>
      <w:b/>
      <w:bCs/>
      <w:lang w:eastAsia="es-ES"/>
    </w:rPr>
  </w:style>
  <w:style w:type="table" w:styleId="Tabladelista3-nfasis1">
    <w:name w:val="List Table 3 Accent 1"/>
    <w:basedOn w:val="Tablanormal"/>
    <w:uiPriority w:val="48"/>
    <w:rsid w:val="00722C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uis.ramirez@gbsys.com" TargetMode="External"/><Relationship Id="rId2" Type="http://schemas.openxmlformats.org/officeDocument/2006/relationships/hyperlink" Target="mailto:info@s-com.com" TargetMode="External"/><Relationship Id="rId1" Type="http://schemas.openxmlformats.org/officeDocument/2006/relationships/image" Target="media/image4.emf"/><Relationship Id="rId5" Type="http://schemas.openxmlformats.org/officeDocument/2006/relationships/hyperlink" Target="mailto:luis.ramirez@gbsys.com" TargetMode="External"/><Relationship Id="rId4" Type="http://schemas.openxmlformats.org/officeDocument/2006/relationships/hyperlink" Target="mailto:info@s-com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ECALDE~1\CONFIG~1\Temp\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641C-7D7F-4CEB-8AB6-7A02748B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gbsys</Template>
  <TotalTime>175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ecalderon</dc:creator>
  <cp:lastModifiedBy>gravin arce</cp:lastModifiedBy>
  <cp:revision>11</cp:revision>
  <cp:lastPrinted>2019-06-25T23:16:00Z</cp:lastPrinted>
  <dcterms:created xsi:type="dcterms:W3CDTF">2019-09-05T17:56:00Z</dcterms:created>
  <dcterms:modified xsi:type="dcterms:W3CDTF">2019-10-31T22:08:00Z</dcterms:modified>
</cp:coreProperties>
</file>