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63" w:rsidRPr="002615F8" w:rsidRDefault="00382163" w:rsidP="00382163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Licitación Pública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No.</w:t>
      </w:r>
      <w:r w:rsidRPr="002615F8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2017</w:t>
      </w:r>
      <w:r w:rsidR="00546EB6" w:rsidRPr="002615F8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LN-000025-DCADM</w:t>
      </w:r>
    </w:p>
    <w:p w:rsidR="00382163" w:rsidRDefault="00382163" w:rsidP="00382163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Documento Contractual </w:t>
      </w:r>
      <w:bookmarkStart w:id="0" w:name="OLE_LINK1"/>
      <w:bookmarkStart w:id="1" w:name="OLE_LINK2"/>
      <w:r w:rsidRPr="002615F8">
        <w:rPr>
          <w:rFonts w:ascii="Arial" w:hAnsi="Arial" w:cs="Arial"/>
          <w:b/>
          <w:sz w:val="24"/>
          <w:szCs w:val="24"/>
          <w:lang w:val="es-ES_tradnl"/>
        </w:rPr>
        <w:t>No. 042-2018</w:t>
      </w:r>
      <w:bookmarkEnd w:id="0"/>
      <w:bookmarkEnd w:id="1"/>
    </w:p>
    <w:p w:rsidR="002615F8" w:rsidRPr="00382163" w:rsidRDefault="002615F8" w:rsidP="00712124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>Paquete</w:t>
      </w:r>
      <w:r w:rsidR="00C0354A">
        <w:rPr>
          <w:rFonts w:ascii="Arial" w:hAnsi="Arial" w:cs="Arial"/>
          <w:sz w:val="24"/>
          <w:szCs w:val="24"/>
          <w:lang w:val="es-ES_tradnl"/>
        </w:rPr>
        <w:t>s</w:t>
      </w:r>
      <w:r w:rsidRPr="002615F8">
        <w:rPr>
          <w:rFonts w:ascii="Arial" w:hAnsi="Arial" w:cs="Arial"/>
          <w:sz w:val="24"/>
          <w:szCs w:val="24"/>
          <w:lang w:val="es-ES_tradnl"/>
        </w:rPr>
        <w:t xml:space="preserve"> de Servicio </w:t>
      </w:r>
      <w:r w:rsidR="00712124">
        <w:rPr>
          <w:rFonts w:ascii="Arial" w:hAnsi="Arial" w:cs="Arial"/>
          <w:sz w:val="24"/>
          <w:szCs w:val="24"/>
          <w:lang w:val="es-ES_tradnl"/>
        </w:rPr>
        <w:t>aprobados por oficio</w:t>
      </w:r>
      <w:r w:rsidR="00C0354A">
        <w:rPr>
          <w:rFonts w:ascii="Arial" w:hAnsi="Arial" w:cs="Arial"/>
          <w:sz w:val="24"/>
          <w:szCs w:val="24"/>
          <w:lang w:val="es-ES_tradnl"/>
        </w:rPr>
        <w:t>:</w:t>
      </w:r>
      <w:r w:rsidR="00712124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51BB3" w:rsidRPr="00051BB3">
        <w:rPr>
          <w:rFonts w:ascii="Arial" w:hAnsi="Arial" w:cs="Arial"/>
          <w:b/>
          <w:sz w:val="24"/>
          <w:szCs w:val="24"/>
          <w:lang w:val="es-ES_tradnl"/>
        </w:rPr>
        <w:t>DDS-0862-2019</w:t>
      </w:r>
    </w:p>
    <w:p w:rsidR="00000A9E" w:rsidRPr="00382163" w:rsidRDefault="00000A9E">
      <w:pPr>
        <w:pStyle w:val="Sangra3detindependiente"/>
        <w:ind w:left="0"/>
        <w:rPr>
          <w:lang w:val="es-ES_tradnl"/>
        </w:rPr>
      </w:pPr>
    </w:p>
    <w:p w:rsidR="00000A9E" w:rsidRPr="00051BB3" w:rsidRDefault="00000A9E">
      <w:pPr>
        <w:suppressAutoHyphens/>
        <w:ind w:left="567"/>
        <w:rPr>
          <w:rFonts w:ascii="Arial" w:hAnsi="Arial"/>
          <w:b/>
          <w:bCs/>
          <w:spacing w:val="-3"/>
          <w:sz w:val="24"/>
          <w:lang w:val="es-ES_tradnl"/>
        </w:rPr>
      </w:pPr>
    </w:p>
    <w:p w:rsidR="005542C1" w:rsidRDefault="005542C1">
      <w:pPr>
        <w:suppressAutoHyphens/>
        <w:ind w:left="567"/>
        <w:rPr>
          <w:rFonts w:ascii="Arial" w:hAnsi="Arial"/>
          <w:b/>
          <w:bCs/>
          <w:spacing w:val="-3"/>
          <w:sz w:val="24"/>
        </w:rPr>
      </w:pPr>
    </w:p>
    <w:tbl>
      <w:tblPr>
        <w:tblW w:w="8296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177"/>
      </w:tblGrid>
      <w:tr w:rsidR="00000A9E" w:rsidRPr="00061615" w:rsidTr="008977BB">
        <w:tc>
          <w:tcPr>
            <w:tcW w:w="3119" w:type="dxa"/>
          </w:tcPr>
          <w:p w:rsidR="00000A9E" w:rsidRPr="009F082A" w:rsidRDefault="00000A9E" w:rsidP="00485EE9">
            <w:pPr>
              <w:suppressAutoHyphens/>
              <w:jc w:val="center"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Producto</w:t>
            </w:r>
            <w:r w:rsidR="002C530A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/ Actividad</w:t>
            </w: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2754C9" w:rsidRDefault="00257215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Patrones de Diseño SOA</w:t>
            </w:r>
            <w:r w:rsidR="00712124" w:rsidRPr="00712124">
              <w:rPr>
                <w:rFonts w:ascii="Arial" w:hAnsi="Arial"/>
                <w:spacing w:val="-3"/>
                <w:sz w:val="24"/>
                <w:szCs w:val="28"/>
                <w:u w:val="single"/>
              </w:rPr>
              <w:t>.</w:t>
            </w:r>
          </w:p>
          <w:p w:rsidR="00061615" w:rsidRDefault="00061615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  <w:p w:rsidR="005542C1" w:rsidRPr="009F082A" w:rsidRDefault="005542C1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</w:tc>
      </w:tr>
      <w:tr w:rsidR="00000A9E" w:rsidRPr="00061615" w:rsidTr="009F082A">
        <w:trPr>
          <w:trHeight w:val="80"/>
        </w:trPr>
        <w:tc>
          <w:tcPr>
            <w:tcW w:w="3119" w:type="dxa"/>
          </w:tcPr>
          <w:p w:rsidR="00000A9E" w:rsidRPr="009F082A" w:rsidRDefault="009F082A" w:rsidP="00B354FA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    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Fecha</w:t>
            </w:r>
            <w:r w:rsidR="00494CEC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de </w:t>
            </w:r>
            <w:r w:rsidR="00B354F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entrega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9F082A" w:rsidRDefault="00257215" w:rsidP="00051BB3">
            <w:pPr>
              <w:suppressAutoHyphens/>
              <w:rPr>
                <w:rFonts w:ascii="Arial" w:hAnsi="Arial"/>
                <w:spacing w:val="-3"/>
                <w:sz w:val="24"/>
                <w:szCs w:val="28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28</w:t>
            </w:r>
            <w:r w:rsidR="00FA67F4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</w:t>
            </w:r>
            <w:r w:rsidR="00485EE9" w:rsidRPr="009F082A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de </w:t>
            </w:r>
            <w:r w:rsidR="00051BB3">
              <w:rPr>
                <w:rFonts w:ascii="Arial" w:hAnsi="Arial"/>
                <w:spacing w:val="-3"/>
                <w:sz w:val="24"/>
                <w:szCs w:val="28"/>
                <w:u w:val="single"/>
              </w:rPr>
              <w:t>octubre</w:t>
            </w:r>
            <w:r w:rsidR="009425A8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del 2019</w:t>
            </w:r>
          </w:p>
        </w:tc>
      </w:tr>
      <w:tr w:rsidR="00000A9E" w:rsidTr="008977BB">
        <w:tc>
          <w:tcPr>
            <w:tcW w:w="3119" w:type="dxa"/>
          </w:tcPr>
          <w:p w:rsidR="00000A9E" w:rsidRDefault="00000A9E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</w:rPr>
            </w:pPr>
          </w:p>
        </w:tc>
        <w:tc>
          <w:tcPr>
            <w:tcW w:w="5177" w:type="dxa"/>
          </w:tcPr>
          <w:p w:rsidR="00000A9E" w:rsidRDefault="00000A9E">
            <w:pPr>
              <w:suppressAutoHyphens/>
              <w:rPr>
                <w:rFonts w:ascii="Arial" w:hAnsi="Arial"/>
                <w:spacing w:val="-3"/>
                <w:sz w:val="24"/>
              </w:rPr>
            </w:pPr>
          </w:p>
        </w:tc>
      </w:tr>
    </w:tbl>
    <w:p w:rsidR="00000A9E" w:rsidRPr="00485EE9" w:rsidRDefault="00000A9E">
      <w:pPr>
        <w:suppressAutoHyphens/>
        <w:rPr>
          <w:rFonts w:ascii="Arial" w:hAnsi="Arial"/>
          <w:b/>
          <w:bCs/>
          <w:spacing w:val="-3"/>
          <w:sz w:val="22"/>
          <w:szCs w:val="22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3862"/>
        <w:gridCol w:w="3386"/>
      </w:tblGrid>
      <w:tr w:rsidR="002A7371" w:rsidRPr="00485EE9" w:rsidTr="00705B41">
        <w:tc>
          <w:tcPr>
            <w:tcW w:w="2108" w:type="dxa"/>
          </w:tcPr>
          <w:p w:rsidR="002A7371" w:rsidRPr="00485EE9" w:rsidRDefault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G</w:t>
            </w:r>
            <w:r w:rsidR="008977BB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BSYS</w:t>
            </w:r>
            <w:r w:rsidR="005542C1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S.A.</w:t>
            </w:r>
          </w:p>
        </w:tc>
        <w:tc>
          <w:tcPr>
            <w:tcW w:w="3862" w:type="dxa"/>
          </w:tcPr>
          <w:p w:rsidR="002A7371" w:rsidRPr="00485EE9" w:rsidRDefault="00051BB3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  <w:r>
              <w:rPr>
                <w:rFonts w:ascii="Arial" w:hAnsi="Arial"/>
                <w:spacing w:val="-3"/>
                <w:sz w:val="22"/>
                <w:szCs w:val="22"/>
              </w:rPr>
              <w:t>Gravin Arce Mora</w:t>
            </w:r>
          </w:p>
          <w:p w:rsidR="002C530A" w:rsidRPr="00485EE9" w:rsidRDefault="002C530A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712124" w:rsidRPr="00485EE9" w:rsidRDefault="00712124" w:rsidP="00712124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Pr="00485EE9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</w:tc>
      </w:tr>
      <w:tr w:rsidR="00485EE9" w:rsidRPr="00485EE9" w:rsidTr="00C82282">
        <w:tc>
          <w:tcPr>
            <w:tcW w:w="2108" w:type="dxa"/>
          </w:tcPr>
          <w:p w:rsidR="00485EE9" w:rsidRPr="00485EE9" w:rsidRDefault="00FA67F4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Banco Popular</w:t>
            </w:r>
            <w:r w:rsidR="00A02B78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y de Desarrollo Comunal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</w:tc>
        <w:tc>
          <w:tcPr>
            <w:tcW w:w="3862" w:type="dxa"/>
          </w:tcPr>
          <w:p w:rsidR="00485EE9" w:rsidRPr="00A02B78" w:rsidRDefault="00051BB3" w:rsidP="00485EE9">
            <w:pPr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Sergio Castillo</w:t>
            </w: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8904F5" w:rsidRPr="00485EE9" w:rsidRDefault="008904F5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FD5806" w:rsidRPr="00485EE9" w:rsidRDefault="00FD5806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485EE9" w:rsidRP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</w:tc>
      </w:tr>
      <w:tr w:rsidR="004816D8" w:rsidRPr="00485EE9" w:rsidTr="00C82282">
        <w:tc>
          <w:tcPr>
            <w:tcW w:w="2108" w:type="dxa"/>
          </w:tcPr>
          <w:p w:rsidR="005542C1" w:rsidRDefault="005542C1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4816D8" w:rsidRPr="00485EE9" w:rsidRDefault="004816D8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Observaciones</w:t>
            </w:r>
            <w:r w:rsidR="002A7371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/ Comentarios</w:t>
            </w:r>
          </w:p>
        </w:tc>
        <w:tc>
          <w:tcPr>
            <w:tcW w:w="7248" w:type="dxa"/>
            <w:gridSpan w:val="2"/>
          </w:tcPr>
          <w:p w:rsidR="005542C1" w:rsidRDefault="005542C1" w:rsidP="005542C1">
            <w:pPr>
              <w:pStyle w:val="Prrafodelista"/>
              <w:suppressAutoHyphens/>
              <w:ind w:left="449"/>
              <w:rPr>
                <w:rFonts w:ascii="Arial" w:hAnsi="Arial"/>
                <w:bCs/>
                <w:spacing w:val="-3"/>
                <w:sz w:val="22"/>
                <w:szCs w:val="22"/>
              </w:rPr>
            </w:pPr>
          </w:p>
          <w:p w:rsidR="005542C1" w:rsidRDefault="00257215" w:rsidP="00257215">
            <w:pPr>
              <w:pStyle w:val="Prrafodelista"/>
              <w:numPr>
                <w:ilvl w:val="0"/>
                <w:numId w:val="3"/>
              </w:numPr>
              <w:suppressAutoHyphens/>
              <w:ind w:left="449" w:hanging="283"/>
              <w:rPr>
                <w:rFonts w:ascii="Arial" w:hAnsi="Arial"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Cs/>
                <w:spacing w:val="-3"/>
                <w:sz w:val="22"/>
                <w:szCs w:val="22"/>
              </w:rPr>
              <w:t>Se entregan los documentos relacionados al producto para que sean revisados por el Banco.</w:t>
            </w:r>
          </w:p>
          <w:p w:rsidR="00257215" w:rsidRPr="005542C1" w:rsidRDefault="00257215" w:rsidP="00257215">
            <w:pPr>
              <w:pStyle w:val="Prrafodelista"/>
              <w:suppressAutoHyphens/>
              <w:ind w:left="449"/>
              <w:rPr>
                <w:rFonts w:ascii="Arial" w:hAnsi="Arial"/>
                <w:bCs/>
                <w:spacing w:val="-3"/>
                <w:sz w:val="22"/>
                <w:szCs w:val="22"/>
              </w:rPr>
            </w:pPr>
            <w:bookmarkStart w:id="2" w:name="_GoBack"/>
            <w:bookmarkEnd w:id="2"/>
          </w:p>
        </w:tc>
      </w:tr>
    </w:tbl>
    <w:p w:rsidR="00000A9E" w:rsidRDefault="00000A9E">
      <w:pPr>
        <w:suppressAutoHyphens/>
        <w:rPr>
          <w:rFonts w:ascii="Arial" w:hAnsi="Arial"/>
          <w:b/>
          <w:bCs/>
          <w:spacing w:val="-3"/>
          <w:sz w:val="24"/>
        </w:rPr>
      </w:pPr>
    </w:p>
    <w:sectPr w:rsidR="00000A9E" w:rsidSect="00F103D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092" w:right="1752" w:bottom="1418" w:left="1701" w:header="284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2A1" w:rsidRDefault="007932A1">
      <w:r>
        <w:separator/>
      </w:r>
    </w:p>
  </w:endnote>
  <w:endnote w:type="continuationSeparator" w:id="0">
    <w:p w:rsidR="007932A1" w:rsidRDefault="0079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7B6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00A9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A9E" w:rsidRDefault="00000A9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Pr="00D617B3" w:rsidRDefault="007B6948">
    <w:pPr>
      <w:pStyle w:val="Piedepgina"/>
      <w:framePr w:wrap="around" w:vAnchor="text" w:hAnchor="page" w:x="10342" w:y="149"/>
      <w:rPr>
        <w:rStyle w:val="Nmerodepgina"/>
        <w:i/>
        <w:sz w:val="22"/>
        <w:szCs w:val="22"/>
      </w:rPr>
    </w:pPr>
    <w:r w:rsidRPr="00D617B3">
      <w:rPr>
        <w:rStyle w:val="Nmerodepgina"/>
        <w:i/>
        <w:sz w:val="22"/>
        <w:szCs w:val="22"/>
      </w:rPr>
      <w:fldChar w:fldCharType="begin"/>
    </w:r>
    <w:r w:rsidR="00000A9E" w:rsidRPr="00D617B3">
      <w:rPr>
        <w:rStyle w:val="Nmerodepgina"/>
        <w:i/>
        <w:sz w:val="22"/>
        <w:szCs w:val="22"/>
      </w:rPr>
      <w:instrText xml:space="preserve">PAGE  </w:instrText>
    </w:r>
    <w:r w:rsidRPr="00D617B3">
      <w:rPr>
        <w:rStyle w:val="Nmerodepgina"/>
        <w:i/>
        <w:sz w:val="22"/>
        <w:szCs w:val="22"/>
      </w:rPr>
      <w:fldChar w:fldCharType="separate"/>
    </w:r>
    <w:r w:rsidR="00257215">
      <w:rPr>
        <w:rStyle w:val="Nmerodepgina"/>
        <w:i/>
        <w:noProof/>
        <w:sz w:val="22"/>
        <w:szCs w:val="22"/>
      </w:rPr>
      <w:t>1</w:t>
    </w:r>
    <w:r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de </w:t>
    </w:r>
    <w:r w:rsidR="00D617B3" w:rsidRPr="00D617B3">
      <w:rPr>
        <w:rStyle w:val="Nmerodepgina"/>
        <w:i/>
        <w:sz w:val="22"/>
        <w:szCs w:val="22"/>
      </w:rPr>
      <w:fldChar w:fldCharType="begin"/>
    </w:r>
    <w:r w:rsidR="00D617B3" w:rsidRPr="00D617B3">
      <w:rPr>
        <w:rStyle w:val="Nmerodepgina"/>
        <w:i/>
        <w:sz w:val="22"/>
        <w:szCs w:val="22"/>
      </w:rPr>
      <w:instrText xml:space="preserve"> NUMPAGES   \* MERGEFORMAT </w:instrText>
    </w:r>
    <w:r w:rsidR="00D617B3" w:rsidRPr="00D617B3">
      <w:rPr>
        <w:rStyle w:val="Nmerodepgina"/>
        <w:i/>
        <w:sz w:val="22"/>
        <w:szCs w:val="22"/>
      </w:rPr>
      <w:fldChar w:fldCharType="separate"/>
    </w:r>
    <w:r w:rsidR="00257215">
      <w:rPr>
        <w:rStyle w:val="Nmerodepgina"/>
        <w:i/>
        <w:noProof/>
        <w:sz w:val="22"/>
        <w:szCs w:val="22"/>
      </w:rPr>
      <w:t>1</w:t>
    </w:r>
    <w:r w:rsidR="00D617B3"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</w:t>
    </w:r>
  </w:p>
  <w:p w:rsidR="00000A9E" w:rsidRDefault="00061615">
    <w:pPr>
      <w:pStyle w:val="Piedepgina"/>
      <w:ind w:right="360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3AD83301" wp14:editId="13298721">
          <wp:simplePos x="0" y="0"/>
          <wp:positionH relativeFrom="column">
            <wp:posOffset>-521970</wp:posOffset>
          </wp:positionH>
          <wp:positionV relativeFrom="paragraph">
            <wp:posOffset>-10160</wp:posOffset>
          </wp:positionV>
          <wp:extent cx="6743065" cy="182880"/>
          <wp:effectExtent l="0" t="0" r="0" b="0"/>
          <wp:wrapNone/>
          <wp:docPr id="29" name="Imagen 29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2A1" w:rsidRDefault="007932A1">
      <w:r>
        <w:separator/>
      </w:r>
    </w:p>
  </w:footnote>
  <w:footnote w:type="continuationSeparator" w:id="0">
    <w:p w:rsidR="007932A1" w:rsidRDefault="0079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21351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 wp14:anchorId="4F398DF6" wp14:editId="6E07EC4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134360" cy="539750"/>
          <wp:effectExtent l="19050" t="0" r="8890" b="0"/>
          <wp:wrapTopAndBottom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436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000A9E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  <w:p w:rsidR="00DC3872" w:rsidRDefault="009F35BA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 w:rsidRPr="00F549A7">
      <w:rPr>
        <w:rFonts w:cs="Arial"/>
        <w:noProof/>
        <w:sz w:val="19"/>
        <w:szCs w:val="19"/>
        <w:lang w:val="en-US" w:eastAsia="en-US"/>
      </w:rPr>
      <w:drawing>
        <wp:anchor distT="0" distB="0" distL="114300" distR="114300" simplePos="0" relativeHeight="251663872" behindDoc="0" locked="0" layoutInCell="1" allowOverlap="1" wp14:anchorId="0EBDC474" wp14:editId="2126602C">
          <wp:simplePos x="0" y="0"/>
          <wp:positionH relativeFrom="column">
            <wp:posOffset>-422910</wp:posOffset>
          </wp:positionH>
          <wp:positionV relativeFrom="paragraph">
            <wp:posOffset>73025</wp:posOffset>
          </wp:positionV>
          <wp:extent cx="1228725" cy="806450"/>
          <wp:effectExtent l="0" t="0" r="9525" b="0"/>
          <wp:wrapNone/>
          <wp:docPr id="57" name="Imagen 57" descr="Related imag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C3872" w:rsidRDefault="00D539B1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64896" behindDoc="0" locked="0" layoutInCell="1" allowOverlap="1" wp14:anchorId="58443D24" wp14:editId="4CEA8105">
          <wp:simplePos x="0" y="0"/>
          <wp:positionH relativeFrom="column">
            <wp:posOffset>4768215</wp:posOffset>
          </wp:positionH>
          <wp:positionV relativeFrom="paragraph">
            <wp:posOffset>137795</wp:posOffset>
          </wp:positionV>
          <wp:extent cx="1097915" cy="410210"/>
          <wp:effectExtent l="0" t="0" r="6985" b="8890"/>
          <wp:wrapNone/>
          <wp:docPr id="23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0 Imagen" descr="logoGBSY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410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960" w:type="dxa"/>
      <w:tblInd w:w="-554" w:type="dxa"/>
      <w:shd w:val="clear" w:color="auto" w:fill="F5F5F5"/>
      <w:tblLayout w:type="fixed"/>
      <w:tblLook w:val="00A0" w:firstRow="1" w:lastRow="0" w:firstColumn="1" w:lastColumn="0" w:noHBand="0" w:noVBand="0"/>
    </w:tblPr>
    <w:tblGrid>
      <w:gridCol w:w="1985"/>
      <w:gridCol w:w="6237"/>
      <w:gridCol w:w="1738"/>
    </w:tblGrid>
    <w:tr w:rsidR="00DC3872" w:rsidTr="00453B9B">
      <w:trPr>
        <w:trHeight w:val="530"/>
      </w:trPr>
      <w:tc>
        <w:tcPr>
          <w:tcW w:w="1985" w:type="dxa"/>
          <w:shd w:val="clear" w:color="auto" w:fill="F5F5F5"/>
          <w:vAlign w:val="center"/>
        </w:tcPr>
        <w:p w:rsidR="00DC3872" w:rsidRDefault="00DC3872" w:rsidP="00DC3872">
          <w:pPr>
            <w:pStyle w:val="Encabezado"/>
            <w:jc w:val="center"/>
            <w:rPr>
              <w:b/>
            </w:rPr>
          </w:pPr>
        </w:p>
      </w:tc>
      <w:tc>
        <w:tcPr>
          <w:tcW w:w="6237" w:type="dxa"/>
          <w:shd w:val="clear" w:color="auto" w:fill="F5F5F5"/>
          <w:vAlign w:val="center"/>
        </w:tcPr>
        <w:p w:rsidR="00DC3872" w:rsidRPr="00DC3872" w:rsidRDefault="00DC3872" w:rsidP="00DC3872">
          <w:pPr>
            <w:pStyle w:val="Encabezado"/>
            <w:jc w:val="center"/>
            <w:rPr>
              <w:rFonts w:ascii="Arial" w:hAnsi="Arial" w:cs="Arial"/>
              <w:b/>
              <w:smallCaps/>
              <w:sz w:val="28"/>
              <w:szCs w:val="24"/>
            </w:rPr>
          </w:pPr>
          <w:r w:rsidRPr="00DC3872">
            <w:rPr>
              <w:rFonts w:ascii="Arial" w:hAnsi="Arial" w:cs="Arial"/>
              <w:b/>
              <w:smallCaps/>
              <w:sz w:val="28"/>
              <w:szCs w:val="24"/>
            </w:rPr>
            <w:t xml:space="preserve">ACTA DE </w:t>
          </w:r>
          <w:r w:rsidR="00316B62">
            <w:rPr>
              <w:rFonts w:ascii="Arial" w:hAnsi="Arial" w:cs="Arial"/>
              <w:b/>
              <w:smallCaps/>
              <w:sz w:val="28"/>
              <w:szCs w:val="24"/>
            </w:rPr>
            <w:t>RECEPCIÓN</w:t>
          </w:r>
        </w:p>
        <w:p w:rsidR="00DC3872" w:rsidRPr="00DC3872" w:rsidRDefault="00DC3872" w:rsidP="002615F8">
          <w:pPr>
            <w:pStyle w:val="Encabezado"/>
            <w:jc w:val="center"/>
            <w:rPr>
              <w:rFonts w:ascii="Arial" w:hAnsi="Arial" w:cs="Arial"/>
              <w:b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738" w:type="dxa"/>
          <w:shd w:val="clear" w:color="auto" w:fill="F5F5F5"/>
          <w:vAlign w:val="center"/>
        </w:tcPr>
        <w:p w:rsidR="00DC3872" w:rsidRPr="003C2AF1" w:rsidRDefault="00DC3872" w:rsidP="00DC3872">
          <w:pPr>
            <w:pStyle w:val="Encabezado"/>
            <w:jc w:val="center"/>
            <w:rPr>
              <w:b/>
              <w:color w:val="BFBFBF"/>
              <w:sz w:val="16"/>
              <w:szCs w:val="16"/>
            </w:rPr>
          </w:pPr>
        </w:p>
      </w:tc>
    </w:tr>
  </w:tbl>
  <w:p w:rsidR="00DC3872" w:rsidRDefault="00DC3872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2698"/>
    <w:multiLevelType w:val="hybridMultilevel"/>
    <w:tmpl w:val="B8CCEB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" w15:restartNumberingAfterBreak="0">
    <w:nsid w:val="540461A2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26BA"/>
    <w:multiLevelType w:val="hybridMultilevel"/>
    <w:tmpl w:val="C42A0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A12CE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69"/>
    <w:rsid w:val="00000A9E"/>
    <w:rsid w:val="00001E84"/>
    <w:rsid w:val="000150CC"/>
    <w:rsid w:val="00020B41"/>
    <w:rsid w:val="0003419F"/>
    <w:rsid w:val="00042EF5"/>
    <w:rsid w:val="000461FF"/>
    <w:rsid w:val="00051BB3"/>
    <w:rsid w:val="0005798D"/>
    <w:rsid w:val="00061615"/>
    <w:rsid w:val="000B52B4"/>
    <w:rsid w:val="000D406A"/>
    <w:rsid w:val="000D7A30"/>
    <w:rsid w:val="00105B72"/>
    <w:rsid w:val="001129C1"/>
    <w:rsid w:val="00113EF0"/>
    <w:rsid w:val="0012623E"/>
    <w:rsid w:val="00130F05"/>
    <w:rsid w:val="0014503F"/>
    <w:rsid w:val="00165A7F"/>
    <w:rsid w:val="00185DDC"/>
    <w:rsid w:val="00194E2F"/>
    <w:rsid w:val="001B272D"/>
    <w:rsid w:val="001B36F2"/>
    <w:rsid w:val="001C0156"/>
    <w:rsid w:val="001D4227"/>
    <w:rsid w:val="001E2256"/>
    <w:rsid w:val="0020185B"/>
    <w:rsid w:val="0021351B"/>
    <w:rsid w:val="00257215"/>
    <w:rsid w:val="002615F8"/>
    <w:rsid w:val="002754C9"/>
    <w:rsid w:val="002A7371"/>
    <w:rsid w:val="002A7A07"/>
    <w:rsid w:val="002C530A"/>
    <w:rsid w:val="003002E7"/>
    <w:rsid w:val="00316B62"/>
    <w:rsid w:val="00317FC5"/>
    <w:rsid w:val="003218BD"/>
    <w:rsid w:val="00322D4E"/>
    <w:rsid w:val="00323A1E"/>
    <w:rsid w:val="00324998"/>
    <w:rsid w:val="00327CDD"/>
    <w:rsid w:val="003515B4"/>
    <w:rsid w:val="0037061C"/>
    <w:rsid w:val="003751CE"/>
    <w:rsid w:val="00380238"/>
    <w:rsid w:val="00380CFB"/>
    <w:rsid w:val="00382163"/>
    <w:rsid w:val="00396707"/>
    <w:rsid w:val="003A74CA"/>
    <w:rsid w:val="003B0C3A"/>
    <w:rsid w:val="003B152D"/>
    <w:rsid w:val="003B39C2"/>
    <w:rsid w:val="003B5952"/>
    <w:rsid w:val="003E3419"/>
    <w:rsid w:val="004160AB"/>
    <w:rsid w:val="00443569"/>
    <w:rsid w:val="00461816"/>
    <w:rsid w:val="00474BBC"/>
    <w:rsid w:val="004816D8"/>
    <w:rsid w:val="004823C8"/>
    <w:rsid w:val="00485EE9"/>
    <w:rsid w:val="00487602"/>
    <w:rsid w:val="00494CEC"/>
    <w:rsid w:val="0053612D"/>
    <w:rsid w:val="00546EB6"/>
    <w:rsid w:val="005542C1"/>
    <w:rsid w:val="005D0C1A"/>
    <w:rsid w:val="00610267"/>
    <w:rsid w:val="00612AD7"/>
    <w:rsid w:val="00623776"/>
    <w:rsid w:val="00634110"/>
    <w:rsid w:val="00651C8D"/>
    <w:rsid w:val="006654BE"/>
    <w:rsid w:val="006967F1"/>
    <w:rsid w:val="006A45E4"/>
    <w:rsid w:val="006B5CE6"/>
    <w:rsid w:val="006B6166"/>
    <w:rsid w:val="006B7481"/>
    <w:rsid w:val="006C3AAF"/>
    <w:rsid w:val="00705B41"/>
    <w:rsid w:val="00712124"/>
    <w:rsid w:val="007200C0"/>
    <w:rsid w:val="007619BB"/>
    <w:rsid w:val="007661C2"/>
    <w:rsid w:val="007932A1"/>
    <w:rsid w:val="007A1D00"/>
    <w:rsid w:val="007B1F65"/>
    <w:rsid w:val="007B6948"/>
    <w:rsid w:val="007D118D"/>
    <w:rsid w:val="007E2AC8"/>
    <w:rsid w:val="0082371A"/>
    <w:rsid w:val="00827DB1"/>
    <w:rsid w:val="00840500"/>
    <w:rsid w:val="00842CD9"/>
    <w:rsid w:val="00846098"/>
    <w:rsid w:val="008613B3"/>
    <w:rsid w:val="00887894"/>
    <w:rsid w:val="008904F5"/>
    <w:rsid w:val="00892C2B"/>
    <w:rsid w:val="00896AA0"/>
    <w:rsid w:val="008977BB"/>
    <w:rsid w:val="008A2E30"/>
    <w:rsid w:val="008D450C"/>
    <w:rsid w:val="008F63E5"/>
    <w:rsid w:val="00925506"/>
    <w:rsid w:val="00937C63"/>
    <w:rsid w:val="009425A8"/>
    <w:rsid w:val="00945AF4"/>
    <w:rsid w:val="00973452"/>
    <w:rsid w:val="009821AF"/>
    <w:rsid w:val="00983641"/>
    <w:rsid w:val="00983DA9"/>
    <w:rsid w:val="009E117F"/>
    <w:rsid w:val="009F082A"/>
    <w:rsid w:val="009F35BA"/>
    <w:rsid w:val="00A02B78"/>
    <w:rsid w:val="00A648E5"/>
    <w:rsid w:val="00A66435"/>
    <w:rsid w:val="00A9414B"/>
    <w:rsid w:val="00A94A4F"/>
    <w:rsid w:val="00AC59B3"/>
    <w:rsid w:val="00B248C8"/>
    <w:rsid w:val="00B314A8"/>
    <w:rsid w:val="00B354FA"/>
    <w:rsid w:val="00B40DDB"/>
    <w:rsid w:val="00B86E30"/>
    <w:rsid w:val="00BA06B2"/>
    <w:rsid w:val="00BA084E"/>
    <w:rsid w:val="00BA777B"/>
    <w:rsid w:val="00BC4556"/>
    <w:rsid w:val="00BD2212"/>
    <w:rsid w:val="00C0354A"/>
    <w:rsid w:val="00C322C3"/>
    <w:rsid w:val="00C4513A"/>
    <w:rsid w:val="00C4576E"/>
    <w:rsid w:val="00C50BFA"/>
    <w:rsid w:val="00C6045B"/>
    <w:rsid w:val="00C82282"/>
    <w:rsid w:val="00C942FD"/>
    <w:rsid w:val="00CD305F"/>
    <w:rsid w:val="00CE05CD"/>
    <w:rsid w:val="00CE1133"/>
    <w:rsid w:val="00CE7B0E"/>
    <w:rsid w:val="00CF3E54"/>
    <w:rsid w:val="00D44FCF"/>
    <w:rsid w:val="00D4548B"/>
    <w:rsid w:val="00D539B1"/>
    <w:rsid w:val="00D617B3"/>
    <w:rsid w:val="00D73F4F"/>
    <w:rsid w:val="00D763D2"/>
    <w:rsid w:val="00D76B29"/>
    <w:rsid w:val="00D9057B"/>
    <w:rsid w:val="00D97ACC"/>
    <w:rsid w:val="00DA7EDD"/>
    <w:rsid w:val="00DB4139"/>
    <w:rsid w:val="00DB521A"/>
    <w:rsid w:val="00DC3872"/>
    <w:rsid w:val="00DC7398"/>
    <w:rsid w:val="00DE2235"/>
    <w:rsid w:val="00DE26B6"/>
    <w:rsid w:val="00DE3958"/>
    <w:rsid w:val="00DE585A"/>
    <w:rsid w:val="00E65E32"/>
    <w:rsid w:val="00E90FA5"/>
    <w:rsid w:val="00EA39E2"/>
    <w:rsid w:val="00EA3DA0"/>
    <w:rsid w:val="00EC3473"/>
    <w:rsid w:val="00EC626F"/>
    <w:rsid w:val="00ED32A8"/>
    <w:rsid w:val="00EE188A"/>
    <w:rsid w:val="00EE260F"/>
    <w:rsid w:val="00EE6FF1"/>
    <w:rsid w:val="00EE77F3"/>
    <w:rsid w:val="00F0278C"/>
    <w:rsid w:val="00F103D3"/>
    <w:rsid w:val="00F467BA"/>
    <w:rsid w:val="00F5379F"/>
    <w:rsid w:val="00F649C5"/>
    <w:rsid w:val="00F76C14"/>
    <w:rsid w:val="00F95C3E"/>
    <w:rsid w:val="00F96EE7"/>
    <w:rsid w:val="00FA3F00"/>
    <w:rsid w:val="00FA67F4"/>
    <w:rsid w:val="00FD5806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6DCF443D"/>
  <w15:docId w15:val="{5BC3EB2D-F0DC-418D-97C4-4CAD630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DB"/>
    <w:rPr>
      <w:lang w:eastAsia="es-ES"/>
    </w:rPr>
  </w:style>
  <w:style w:type="paragraph" w:styleId="Ttulo1">
    <w:name w:val="heading 1"/>
    <w:basedOn w:val="Normal"/>
    <w:next w:val="Normal"/>
    <w:qFormat/>
    <w:rsid w:val="00B40DDB"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rsid w:val="00B40DDB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rsid w:val="00B40DDB"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rsid w:val="00B40DDB"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rsid w:val="00B40DDB"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B40DDB"/>
    <w:pPr>
      <w:keepNext/>
      <w:jc w:val="both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0DD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40DDB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B40DDB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rsid w:val="00B40DDB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  <w:rsid w:val="00B40DDB"/>
  </w:style>
  <w:style w:type="paragraph" w:styleId="Textoindependiente3">
    <w:name w:val="Body Text 3"/>
    <w:basedOn w:val="Normal"/>
    <w:rsid w:val="00B40DDB"/>
    <w:pPr>
      <w:jc w:val="both"/>
    </w:pPr>
    <w:rPr>
      <w:rFonts w:ascii="Courier New" w:hAnsi="Courier New"/>
    </w:rPr>
  </w:style>
  <w:style w:type="character" w:styleId="Hipervnculo">
    <w:name w:val="Hyperlink"/>
    <w:basedOn w:val="Fuentedeprrafopredeter"/>
    <w:rsid w:val="00B40DDB"/>
    <w:rPr>
      <w:color w:val="0000FF"/>
      <w:u w:val="single"/>
    </w:rPr>
  </w:style>
  <w:style w:type="paragraph" w:styleId="Sangradetextonormal">
    <w:name w:val="Body Text Indent"/>
    <w:basedOn w:val="Normal"/>
    <w:rsid w:val="00B40DDB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rsid w:val="00B40DDB"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Hipervnculovisitado">
    <w:name w:val="FollowedHyperlink"/>
    <w:basedOn w:val="Fuentedeprrafopredeter"/>
    <w:rsid w:val="00B40DDB"/>
    <w:rPr>
      <w:color w:val="800080"/>
      <w:u w:val="single"/>
    </w:rPr>
  </w:style>
  <w:style w:type="paragraph" w:styleId="Sangra2detindependiente">
    <w:name w:val="Body Text Indent 2"/>
    <w:basedOn w:val="Normal"/>
    <w:rsid w:val="00B40DDB"/>
    <w:pPr>
      <w:spacing w:line="240" w:lineRule="exact"/>
      <w:ind w:left="1440"/>
    </w:pPr>
    <w:rPr>
      <w:rFonts w:ascii="Verdana" w:hAnsi="Verdana"/>
      <w:color w:val="000000"/>
    </w:rPr>
  </w:style>
  <w:style w:type="paragraph" w:styleId="Sangra3detindependiente">
    <w:name w:val="Body Text Indent 3"/>
    <w:basedOn w:val="Normal"/>
    <w:rsid w:val="00B40DDB"/>
    <w:pPr>
      <w:spacing w:line="240" w:lineRule="exact"/>
      <w:ind w:left="720"/>
      <w:jc w:val="both"/>
    </w:pPr>
    <w:rPr>
      <w:rFonts w:ascii="Verdana" w:hAnsi="Verdana"/>
      <w:color w:val="000000"/>
    </w:rPr>
  </w:style>
  <w:style w:type="paragraph" w:styleId="Textodeglobo">
    <w:name w:val="Balloon Text"/>
    <w:basedOn w:val="Normal"/>
    <w:link w:val="TextodegloboCar"/>
    <w:rsid w:val="00BA06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A06B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97ACC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8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os%20de%20programa\Microsoft%20Office\Plantillas\Machote%20encabezado%20I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04193-A272-4313-B0DB-E933CD8D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encabezado IGBSYS</Template>
  <TotalTime>1007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475</CharactersWithSpaces>
  <SharedDoc>false</SharedDoc>
  <HLinks>
    <vt:vector size="6" baseType="variant">
      <vt:variant>
        <vt:i4>7929934</vt:i4>
      </vt:variant>
      <vt:variant>
        <vt:i4>0</vt:i4>
      </vt:variant>
      <vt:variant>
        <vt:i4>0</vt:i4>
      </vt:variant>
      <vt:variant>
        <vt:i4>5</vt:i4>
      </vt:variant>
      <vt:variant>
        <vt:lpwstr>mailto:webmaster@gbsys.com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creator>Victor Alpizar</dc:creator>
  <cp:lastModifiedBy>gravin arce</cp:lastModifiedBy>
  <cp:revision>22</cp:revision>
  <cp:lastPrinted>2019-09-24T17:11:00Z</cp:lastPrinted>
  <dcterms:created xsi:type="dcterms:W3CDTF">2019-08-28T22:45:00Z</dcterms:created>
  <dcterms:modified xsi:type="dcterms:W3CDTF">2019-10-24T22:12:00Z</dcterms:modified>
</cp:coreProperties>
</file>